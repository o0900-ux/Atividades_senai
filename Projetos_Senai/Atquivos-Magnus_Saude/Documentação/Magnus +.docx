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90818" w14:textId="77777777" w:rsidR="00A92C0D" w:rsidRDefault="006936EA">
      <w:pPr>
        <w:pStyle w:val="Ttulo"/>
        <w:jc w:val="right"/>
      </w:pPr>
      <w:r>
        <w:t>MAGNUS +</w:t>
      </w:r>
    </w:p>
    <w:p w14:paraId="12486427" w14:textId="77777777" w:rsidR="00A92C0D" w:rsidRDefault="00A92C0D">
      <w:pPr>
        <w:pStyle w:val="Ttulo"/>
        <w:jc w:val="right"/>
      </w:pPr>
      <w:fldSimple w:instr=" TITLE  \* MERGEFORMAT ">
        <w:r w:rsidR="006936EA">
          <w:t>Especificação de Requisitos de Software</w:t>
        </w:r>
      </w:fldSimple>
    </w:p>
    <w:p w14:paraId="7E36E110" w14:textId="77777777" w:rsidR="00A92C0D" w:rsidRDefault="001A7B4D">
      <w:pPr>
        <w:pStyle w:val="Ttulo"/>
        <w:jc w:val="right"/>
      </w:pPr>
      <w:r>
        <w:t>Para</w:t>
      </w:r>
      <w:r w:rsidR="00A92C0D">
        <w:t xml:space="preserve"> </w:t>
      </w:r>
      <w:r w:rsidR="006936EA">
        <w:t>Magnus + Saude</w:t>
      </w:r>
    </w:p>
    <w:p w14:paraId="1A652C29" w14:textId="77777777" w:rsidR="00A92C0D" w:rsidRDefault="00A92C0D"/>
    <w:p w14:paraId="365BD26C" w14:textId="77777777" w:rsidR="00A92C0D" w:rsidRDefault="00A92C0D"/>
    <w:p w14:paraId="7BA4558B" w14:textId="77777777" w:rsidR="00A92C0D" w:rsidRDefault="00A92C0D">
      <w:pPr>
        <w:pStyle w:val="Ttulo"/>
        <w:jc w:val="right"/>
        <w:rPr>
          <w:sz w:val="28"/>
        </w:rPr>
      </w:pPr>
      <w:r>
        <w:rPr>
          <w:sz w:val="28"/>
        </w:rPr>
        <w:t xml:space="preserve">Versão </w:t>
      </w:r>
      <w:r w:rsidR="006936EA">
        <w:rPr>
          <w:sz w:val="28"/>
        </w:rPr>
        <w:t>0</w:t>
      </w:r>
      <w:r>
        <w:rPr>
          <w:sz w:val="28"/>
        </w:rPr>
        <w:t>.</w:t>
      </w:r>
      <w:r w:rsidR="006936EA">
        <w:rPr>
          <w:sz w:val="28"/>
        </w:rPr>
        <w:t>1</w:t>
      </w:r>
    </w:p>
    <w:p w14:paraId="6A72AD4E" w14:textId="77777777" w:rsidR="00A92C0D" w:rsidRDefault="00A92C0D">
      <w:pPr>
        <w:pStyle w:val="Ttulo"/>
        <w:rPr>
          <w:sz w:val="28"/>
        </w:rPr>
      </w:pPr>
    </w:p>
    <w:p w14:paraId="4C6F7442" w14:textId="77777777" w:rsidR="00A92C0D" w:rsidRDefault="00A92C0D">
      <w:pPr>
        <w:jc w:val="right"/>
      </w:pPr>
    </w:p>
    <w:p w14:paraId="6ACBE988" w14:textId="77777777" w:rsidR="00A92C0D" w:rsidRDefault="00A92C0D">
      <w:pPr>
        <w:pStyle w:val="Corpodetexto"/>
      </w:pPr>
    </w:p>
    <w:p w14:paraId="2BCAF347" w14:textId="77777777" w:rsidR="00A92C0D" w:rsidRDefault="00A92C0D">
      <w:pPr>
        <w:pStyle w:val="Corpodetexto"/>
        <w:sectPr w:rsidR="00A92C0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3E3C1C9" w14:textId="77777777" w:rsidR="00A92C0D" w:rsidRDefault="001A7B4D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92C0D" w14:paraId="52D4726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38E116F" w14:textId="77777777" w:rsidR="00A92C0D" w:rsidRDefault="00A92C0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</w:t>
            </w:r>
            <w:r w:rsidR="001A7B4D">
              <w:rPr>
                <w:b/>
              </w:rPr>
              <w:t>a</w:t>
            </w:r>
          </w:p>
        </w:tc>
        <w:tc>
          <w:tcPr>
            <w:tcW w:w="1152" w:type="dxa"/>
          </w:tcPr>
          <w:p w14:paraId="2C3FD23A" w14:textId="77777777" w:rsidR="00A92C0D" w:rsidRDefault="001A7B4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744" w:type="dxa"/>
          </w:tcPr>
          <w:p w14:paraId="2770BB23" w14:textId="77777777" w:rsidR="00A92C0D" w:rsidRDefault="001A7B4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4" w:type="dxa"/>
          </w:tcPr>
          <w:p w14:paraId="2AC7ECCE" w14:textId="77777777" w:rsidR="00A92C0D" w:rsidRDefault="001A7B4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A92C0D">
              <w:rPr>
                <w:b/>
              </w:rPr>
              <w:t>or</w:t>
            </w:r>
          </w:p>
        </w:tc>
      </w:tr>
      <w:tr w:rsidR="00A92C0D" w14:paraId="50552DF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B36A666" w14:textId="77777777" w:rsidR="00A92C0D" w:rsidRDefault="006936EA">
            <w:pPr>
              <w:pStyle w:val="Tabletext"/>
            </w:pPr>
            <w:r>
              <w:t>20/08/2024</w:t>
            </w:r>
          </w:p>
        </w:tc>
        <w:tc>
          <w:tcPr>
            <w:tcW w:w="1152" w:type="dxa"/>
          </w:tcPr>
          <w:p w14:paraId="3A9A78FD" w14:textId="77777777" w:rsidR="00A92C0D" w:rsidRDefault="006936EA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532044E5" w14:textId="77777777" w:rsidR="00A92C0D" w:rsidRDefault="00134EC0">
            <w:pPr>
              <w:pStyle w:val="Tabletext"/>
            </w:pPr>
            <w:r>
              <w:t>Nesta primeira versão do sistema, o objetivo foi documentar as especificações e os requisitos de software.</w:t>
            </w:r>
          </w:p>
        </w:tc>
        <w:tc>
          <w:tcPr>
            <w:tcW w:w="2304" w:type="dxa"/>
          </w:tcPr>
          <w:p w14:paraId="17FFEDDE" w14:textId="77777777" w:rsidR="00A92C0D" w:rsidRDefault="00853C11">
            <w:pPr>
              <w:pStyle w:val="Tabletext"/>
            </w:pPr>
            <w:r>
              <w:t>Equipe Magnus +</w:t>
            </w:r>
          </w:p>
        </w:tc>
      </w:tr>
      <w:tr w:rsidR="00A92C0D" w14:paraId="36CAA256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ED17881" w14:textId="77777777" w:rsidR="00A92C0D" w:rsidRDefault="00A92C0D">
            <w:pPr>
              <w:pStyle w:val="Tabletext"/>
            </w:pPr>
          </w:p>
        </w:tc>
        <w:tc>
          <w:tcPr>
            <w:tcW w:w="1152" w:type="dxa"/>
          </w:tcPr>
          <w:p w14:paraId="7508DEE7" w14:textId="77777777" w:rsidR="00A92C0D" w:rsidRDefault="00A92C0D">
            <w:pPr>
              <w:pStyle w:val="Tabletext"/>
            </w:pPr>
          </w:p>
        </w:tc>
        <w:tc>
          <w:tcPr>
            <w:tcW w:w="3744" w:type="dxa"/>
          </w:tcPr>
          <w:p w14:paraId="705C2F70" w14:textId="77777777" w:rsidR="00A92C0D" w:rsidRDefault="00A92C0D">
            <w:pPr>
              <w:pStyle w:val="Tabletext"/>
            </w:pPr>
          </w:p>
        </w:tc>
        <w:tc>
          <w:tcPr>
            <w:tcW w:w="2304" w:type="dxa"/>
          </w:tcPr>
          <w:p w14:paraId="1B94CEB4" w14:textId="77777777" w:rsidR="00A92C0D" w:rsidRDefault="00A92C0D">
            <w:pPr>
              <w:pStyle w:val="Tabletext"/>
            </w:pPr>
          </w:p>
        </w:tc>
      </w:tr>
      <w:tr w:rsidR="00A92C0D" w14:paraId="679BE93B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6C29A02" w14:textId="77777777" w:rsidR="00A92C0D" w:rsidRDefault="00A92C0D">
            <w:pPr>
              <w:pStyle w:val="Tabletext"/>
            </w:pPr>
          </w:p>
        </w:tc>
        <w:tc>
          <w:tcPr>
            <w:tcW w:w="1152" w:type="dxa"/>
          </w:tcPr>
          <w:p w14:paraId="429AED42" w14:textId="77777777" w:rsidR="00A92C0D" w:rsidRDefault="00A92C0D">
            <w:pPr>
              <w:pStyle w:val="Tabletext"/>
            </w:pPr>
          </w:p>
        </w:tc>
        <w:tc>
          <w:tcPr>
            <w:tcW w:w="3744" w:type="dxa"/>
          </w:tcPr>
          <w:p w14:paraId="4C8CCF19" w14:textId="77777777" w:rsidR="00A92C0D" w:rsidRDefault="00A92C0D">
            <w:pPr>
              <w:pStyle w:val="Tabletext"/>
            </w:pPr>
          </w:p>
        </w:tc>
        <w:tc>
          <w:tcPr>
            <w:tcW w:w="2304" w:type="dxa"/>
          </w:tcPr>
          <w:p w14:paraId="50F1CEEB" w14:textId="77777777" w:rsidR="00A92C0D" w:rsidRDefault="00A92C0D">
            <w:pPr>
              <w:pStyle w:val="Tabletext"/>
            </w:pPr>
          </w:p>
        </w:tc>
      </w:tr>
      <w:tr w:rsidR="00A92C0D" w14:paraId="45FC9857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34F70CC" w14:textId="77777777" w:rsidR="00A92C0D" w:rsidRDefault="00A92C0D">
            <w:pPr>
              <w:pStyle w:val="Tabletext"/>
            </w:pPr>
          </w:p>
        </w:tc>
        <w:tc>
          <w:tcPr>
            <w:tcW w:w="1152" w:type="dxa"/>
          </w:tcPr>
          <w:p w14:paraId="79A71F51" w14:textId="77777777" w:rsidR="00A92C0D" w:rsidRDefault="00A92C0D">
            <w:pPr>
              <w:pStyle w:val="Tabletext"/>
            </w:pPr>
          </w:p>
        </w:tc>
        <w:tc>
          <w:tcPr>
            <w:tcW w:w="3744" w:type="dxa"/>
          </w:tcPr>
          <w:p w14:paraId="1B696522" w14:textId="77777777" w:rsidR="00A92C0D" w:rsidRDefault="00A92C0D">
            <w:pPr>
              <w:pStyle w:val="Tabletext"/>
            </w:pPr>
          </w:p>
        </w:tc>
        <w:tc>
          <w:tcPr>
            <w:tcW w:w="2304" w:type="dxa"/>
          </w:tcPr>
          <w:p w14:paraId="355982D3" w14:textId="77777777" w:rsidR="00A92C0D" w:rsidRDefault="00A92C0D">
            <w:pPr>
              <w:pStyle w:val="Tabletext"/>
            </w:pPr>
          </w:p>
        </w:tc>
      </w:tr>
    </w:tbl>
    <w:p w14:paraId="066D2A95" w14:textId="77777777" w:rsidR="00A92C0D" w:rsidRDefault="00A92C0D"/>
    <w:p w14:paraId="25075BF7" w14:textId="77777777" w:rsidR="00A92C0D" w:rsidRDefault="00A92C0D">
      <w:pPr>
        <w:pStyle w:val="Ttulo"/>
      </w:pPr>
      <w:r>
        <w:br w:type="page"/>
      </w:r>
      <w:r w:rsidR="00FD3C06">
        <w:t>Tabela de Conteúdo</w:t>
      </w:r>
    </w:p>
    <w:p w14:paraId="265FD14C" w14:textId="39EA6E68" w:rsidR="00982E15" w:rsidRPr="00B33E44" w:rsidRDefault="00A92C0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82E15" w:rsidRPr="00B33E44">
        <w:rPr>
          <w:noProof/>
        </w:rPr>
        <w:t>1.</w:t>
      </w:r>
      <w:r w:rsidR="00982E15" w:rsidRPr="00B33E44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982E15" w:rsidRPr="00B33E44">
        <w:rPr>
          <w:b/>
          <w:noProof/>
        </w:rPr>
        <w:t>Introdução</w:t>
      </w:r>
      <w:r w:rsidR="00982E15" w:rsidRPr="00B33E44">
        <w:rPr>
          <w:noProof/>
        </w:rPr>
        <w:tab/>
      </w:r>
      <w:r w:rsidR="00982E15" w:rsidRPr="00B33E44">
        <w:rPr>
          <w:noProof/>
        </w:rPr>
        <w:fldChar w:fldCharType="begin"/>
      </w:r>
      <w:r w:rsidR="00982E15" w:rsidRPr="00B33E44">
        <w:rPr>
          <w:noProof/>
        </w:rPr>
        <w:instrText xml:space="preserve"> PAGEREF _Toc175038504 \h </w:instrText>
      </w:r>
      <w:r w:rsidR="00982E15" w:rsidRPr="00B33E44">
        <w:rPr>
          <w:noProof/>
        </w:rPr>
      </w:r>
      <w:r w:rsidR="00982E15" w:rsidRPr="00B33E44">
        <w:rPr>
          <w:noProof/>
        </w:rPr>
        <w:fldChar w:fldCharType="separate"/>
      </w:r>
      <w:r w:rsidR="00D863AB">
        <w:rPr>
          <w:noProof/>
        </w:rPr>
        <w:t>4</w:t>
      </w:r>
      <w:r w:rsidR="00982E15" w:rsidRPr="00B33E44">
        <w:rPr>
          <w:noProof/>
        </w:rPr>
        <w:fldChar w:fldCharType="end"/>
      </w:r>
    </w:p>
    <w:p w14:paraId="44ED1DC9" w14:textId="4BBD907C" w:rsidR="00982E15" w:rsidRPr="00B33E44" w:rsidRDefault="00982E1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33E44">
        <w:rPr>
          <w:noProof/>
        </w:rPr>
        <w:t>1.1</w:t>
      </w:r>
      <w:r w:rsidRPr="00B33E44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33E44">
        <w:rPr>
          <w:noProof/>
        </w:rPr>
        <w:t>Finalidade</w:t>
      </w:r>
      <w:r w:rsidRPr="00B33E44">
        <w:rPr>
          <w:noProof/>
        </w:rPr>
        <w:tab/>
      </w:r>
      <w:r w:rsidRPr="00B33E44">
        <w:rPr>
          <w:noProof/>
        </w:rPr>
        <w:fldChar w:fldCharType="begin"/>
      </w:r>
      <w:r w:rsidRPr="00B33E44">
        <w:rPr>
          <w:noProof/>
        </w:rPr>
        <w:instrText xml:space="preserve"> PAGEREF _Toc175038505 \h </w:instrText>
      </w:r>
      <w:r w:rsidRPr="00B33E44">
        <w:rPr>
          <w:noProof/>
        </w:rPr>
      </w:r>
      <w:r w:rsidRPr="00B33E44">
        <w:rPr>
          <w:noProof/>
        </w:rPr>
        <w:fldChar w:fldCharType="separate"/>
      </w:r>
      <w:r w:rsidR="00D863AB">
        <w:rPr>
          <w:noProof/>
        </w:rPr>
        <w:t>4</w:t>
      </w:r>
      <w:r w:rsidRPr="00B33E44">
        <w:rPr>
          <w:noProof/>
        </w:rPr>
        <w:fldChar w:fldCharType="end"/>
      </w:r>
    </w:p>
    <w:p w14:paraId="579C854E" w14:textId="7B58D908" w:rsidR="00982E15" w:rsidRPr="00B33E44" w:rsidRDefault="00982E1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33E44">
        <w:rPr>
          <w:noProof/>
        </w:rPr>
        <w:t>1.2</w:t>
      </w:r>
      <w:r w:rsidRPr="00B33E44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33E44">
        <w:rPr>
          <w:noProof/>
        </w:rPr>
        <w:t>Escopo</w:t>
      </w:r>
      <w:r w:rsidRPr="00B33E44">
        <w:rPr>
          <w:noProof/>
        </w:rPr>
        <w:tab/>
      </w:r>
      <w:r w:rsidRPr="00B33E44">
        <w:rPr>
          <w:noProof/>
        </w:rPr>
        <w:fldChar w:fldCharType="begin"/>
      </w:r>
      <w:r w:rsidRPr="00B33E44">
        <w:rPr>
          <w:noProof/>
        </w:rPr>
        <w:instrText xml:space="preserve"> PAGEREF _Toc175038506 \h </w:instrText>
      </w:r>
      <w:r w:rsidRPr="00B33E44">
        <w:rPr>
          <w:noProof/>
        </w:rPr>
      </w:r>
      <w:r w:rsidRPr="00B33E44">
        <w:rPr>
          <w:noProof/>
        </w:rPr>
        <w:fldChar w:fldCharType="separate"/>
      </w:r>
      <w:r w:rsidR="00D863AB">
        <w:rPr>
          <w:noProof/>
        </w:rPr>
        <w:t>4</w:t>
      </w:r>
      <w:r w:rsidRPr="00B33E44">
        <w:rPr>
          <w:noProof/>
        </w:rPr>
        <w:fldChar w:fldCharType="end"/>
      </w:r>
    </w:p>
    <w:p w14:paraId="2AB2E0A5" w14:textId="5F5ED2F9" w:rsidR="00982E15" w:rsidRPr="00B33E44" w:rsidRDefault="00982E1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33E44">
        <w:rPr>
          <w:noProof/>
        </w:rPr>
        <w:t>1.3</w:t>
      </w:r>
      <w:r w:rsidRPr="00B33E44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33E44">
        <w:rPr>
          <w:noProof/>
        </w:rPr>
        <w:t>Definições, Acrônimos, e Abreviações</w:t>
      </w:r>
      <w:r w:rsidRPr="00B33E44">
        <w:rPr>
          <w:noProof/>
        </w:rPr>
        <w:tab/>
      </w:r>
      <w:r w:rsidRPr="00B33E44">
        <w:rPr>
          <w:noProof/>
        </w:rPr>
        <w:fldChar w:fldCharType="begin"/>
      </w:r>
      <w:r w:rsidRPr="00B33E44">
        <w:rPr>
          <w:noProof/>
        </w:rPr>
        <w:instrText xml:space="preserve"> PAGEREF _Toc175038507 \h </w:instrText>
      </w:r>
      <w:r w:rsidRPr="00B33E44">
        <w:rPr>
          <w:noProof/>
        </w:rPr>
      </w:r>
      <w:r w:rsidRPr="00B33E44">
        <w:rPr>
          <w:noProof/>
        </w:rPr>
        <w:fldChar w:fldCharType="separate"/>
      </w:r>
      <w:r w:rsidR="00D863AB">
        <w:rPr>
          <w:noProof/>
        </w:rPr>
        <w:t>4</w:t>
      </w:r>
      <w:r w:rsidRPr="00B33E44">
        <w:rPr>
          <w:noProof/>
        </w:rPr>
        <w:fldChar w:fldCharType="end"/>
      </w:r>
    </w:p>
    <w:p w14:paraId="2B60F595" w14:textId="028E10CE" w:rsidR="00982E15" w:rsidRPr="00B33E44" w:rsidRDefault="00982E1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33E44">
        <w:rPr>
          <w:noProof/>
        </w:rPr>
        <w:t>2.</w:t>
      </w:r>
      <w:r w:rsidRPr="00B33E44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33E44">
        <w:rPr>
          <w:b/>
          <w:noProof/>
        </w:rPr>
        <w:t>Descrição Geral</w:t>
      </w:r>
      <w:r w:rsidRPr="00B33E44">
        <w:rPr>
          <w:noProof/>
        </w:rPr>
        <w:tab/>
      </w:r>
      <w:r w:rsidRPr="00B33E44">
        <w:rPr>
          <w:noProof/>
        </w:rPr>
        <w:fldChar w:fldCharType="begin"/>
      </w:r>
      <w:r w:rsidRPr="00B33E44">
        <w:rPr>
          <w:noProof/>
        </w:rPr>
        <w:instrText xml:space="preserve"> PAGEREF _Toc175038508 \h </w:instrText>
      </w:r>
      <w:r w:rsidRPr="00B33E44">
        <w:rPr>
          <w:noProof/>
        </w:rPr>
      </w:r>
      <w:r w:rsidRPr="00B33E44">
        <w:rPr>
          <w:noProof/>
        </w:rPr>
        <w:fldChar w:fldCharType="separate"/>
      </w:r>
      <w:r w:rsidR="00D863AB">
        <w:rPr>
          <w:noProof/>
        </w:rPr>
        <w:t>5</w:t>
      </w:r>
      <w:r w:rsidRPr="00B33E44">
        <w:rPr>
          <w:noProof/>
        </w:rPr>
        <w:fldChar w:fldCharType="end"/>
      </w:r>
    </w:p>
    <w:p w14:paraId="41BA0E39" w14:textId="470CF08D" w:rsidR="00982E15" w:rsidRPr="00B33E44" w:rsidRDefault="00982E1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33E44">
        <w:rPr>
          <w:noProof/>
          <w:lang w:val="pt-BR" w:eastAsia="pt-BR"/>
        </w:rPr>
        <w:t>3.</w:t>
      </w:r>
      <w:r w:rsidRPr="00B33E44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33E44">
        <w:rPr>
          <w:b/>
          <w:noProof/>
          <w:lang w:val="pt-BR" w:eastAsia="pt-BR"/>
        </w:rPr>
        <w:t>Requisitos Específicos</w:t>
      </w:r>
      <w:r w:rsidRPr="00B33E44">
        <w:rPr>
          <w:noProof/>
        </w:rPr>
        <w:tab/>
      </w:r>
      <w:r w:rsidRPr="00B33E44">
        <w:rPr>
          <w:noProof/>
        </w:rPr>
        <w:fldChar w:fldCharType="begin"/>
      </w:r>
      <w:r w:rsidRPr="00B33E44">
        <w:rPr>
          <w:noProof/>
        </w:rPr>
        <w:instrText xml:space="preserve"> PAGEREF _Toc175038509 \h </w:instrText>
      </w:r>
      <w:r w:rsidRPr="00B33E44">
        <w:rPr>
          <w:noProof/>
        </w:rPr>
      </w:r>
      <w:r w:rsidRPr="00B33E44">
        <w:rPr>
          <w:noProof/>
        </w:rPr>
        <w:fldChar w:fldCharType="separate"/>
      </w:r>
      <w:r w:rsidR="00D863AB">
        <w:rPr>
          <w:noProof/>
        </w:rPr>
        <w:t>5</w:t>
      </w:r>
      <w:r w:rsidRPr="00B33E44">
        <w:rPr>
          <w:noProof/>
        </w:rPr>
        <w:fldChar w:fldCharType="end"/>
      </w:r>
    </w:p>
    <w:p w14:paraId="19C08A49" w14:textId="6AE1B560" w:rsidR="00982E15" w:rsidRPr="00B33E44" w:rsidRDefault="00982E1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33E44">
        <w:rPr>
          <w:noProof/>
          <w:lang w:val="pt-BR" w:eastAsia="pt-BR"/>
        </w:rPr>
        <w:t>3.1</w:t>
      </w:r>
      <w:r w:rsidRPr="00B33E44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33E44">
        <w:rPr>
          <w:noProof/>
          <w:u w:val="single"/>
          <w:lang w:val="pt-BR" w:eastAsia="pt-BR"/>
        </w:rPr>
        <w:t>Requisitos Funcionais</w:t>
      </w:r>
      <w:r w:rsidRPr="00B33E44">
        <w:rPr>
          <w:noProof/>
        </w:rPr>
        <w:tab/>
      </w:r>
      <w:r w:rsidRPr="00B33E44">
        <w:rPr>
          <w:noProof/>
        </w:rPr>
        <w:fldChar w:fldCharType="begin"/>
      </w:r>
      <w:r w:rsidRPr="00B33E44">
        <w:rPr>
          <w:noProof/>
        </w:rPr>
        <w:instrText xml:space="preserve"> PAGEREF _Toc175038510 \h </w:instrText>
      </w:r>
      <w:r w:rsidRPr="00B33E44">
        <w:rPr>
          <w:noProof/>
        </w:rPr>
      </w:r>
      <w:r w:rsidRPr="00B33E44">
        <w:rPr>
          <w:noProof/>
        </w:rPr>
        <w:fldChar w:fldCharType="separate"/>
      </w:r>
      <w:r w:rsidR="00D863AB">
        <w:rPr>
          <w:noProof/>
        </w:rPr>
        <w:t>5</w:t>
      </w:r>
      <w:r w:rsidRPr="00B33E44">
        <w:rPr>
          <w:noProof/>
        </w:rPr>
        <w:fldChar w:fldCharType="end"/>
      </w:r>
    </w:p>
    <w:p w14:paraId="0A85C360" w14:textId="1A9BC6E6" w:rsidR="00982E15" w:rsidRPr="00B33E44" w:rsidRDefault="00982E1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33E44">
        <w:rPr>
          <w:noProof/>
          <w:lang w:val="pt-BR" w:eastAsia="pt-BR"/>
        </w:rPr>
        <w:t>3.1.1</w:t>
      </w:r>
      <w:r w:rsidRPr="00B33E44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33E44">
        <w:rPr>
          <w:noProof/>
          <w:lang w:val="pt-BR" w:eastAsia="pt-BR"/>
        </w:rPr>
        <w:t>Agendamento de Consultas</w:t>
      </w:r>
      <w:r w:rsidRPr="00B33E44">
        <w:rPr>
          <w:noProof/>
        </w:rPr>
        <w:tab/>
      </w:r>
      <w:r w:rsidRPr="00B33E44">
        <w:rPr>
          <w:noProof/>
        </w:rPr>
        <w:fldChar w:fldCharType="begin"/>
      </w:r>
      <w:r w:rsidRPr="00B33E44">
        <w:rPr>
          <w:noProof/>
        </w:rPr>
        <w:instrText xml:space="preserve"> PAGEREF _Toc175038511 \h </w:instrText>
      </w:r>
      <w:r w:rsidRPr="00B33E44">
        <w:rPr>
          <w:noProof/>
        </w:rPr>
      </w:r>
      <w:r w:rsidRPr="00B33E44">
        <w:rPr>
          <w:noProof/>
        </w:rPr>
        <w:fldChar w:fldCharType="separate"/>
      </w:r>
      <w:r w:rsidR="00D863AB">
        <w:rPr>
          <w:noProof/>
        </w:rPr>
        <w:t>5</w:t>
      </w:r>
      <w:r w:rsidRPr="00B33E44">
        <w:rPr>
          <w:noProof/>
        </w:rPr>
        <w:fldChar w:fldCharType="end"/>
      </w:r>
    </w:p>
    <w:p w14:paraId="48A4FDD6" w14:textId="1CE0C4A1" w:rsidR="00982E15" w:rsidRPr="00B33E44" w:rsidRDefault="00982E1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33E44">
        <w:rPr>
          <w:noProof/>
          <w:lang w:val="pt-BR" w:eastAsia="pt-BR"/>
        </w:rPr>
        <w:t>3.1.2</w:t>
      </w:r>
      <w:r w:rsidRPr="00B33E44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33E44">
        <w:rPr>
          <w:noProof/>
          <w:lang w:val="pt-BR" w:eastAsia="pt-BR"/>
        </w:rPr>
        <w:t>Solicitação de Exames</w:t>
      </w:r>
      <w:r w:rsidRPr="00B33E44">
        <w:rPr>
          <w:noProof/>
        </w:rPr>
        <w:tab/>
      </w:r>
      <w:r w:rsidRPr="00B33E44">
        <w:rPr>
          <w:noProof/>
        </w:rPr>
        <w:fldChar w:fldCharType="begin"/>
      </w:r>
      <w:r w:rsidRPr="00B33E44">
        <w:rPr>
          <w:noProof/>
        </w:rPr>
        <w:instrText xml:space="preserve"> PAGEREF _Toc175038512 \h </w:instrText>
      </w:r>
      <w:r w:rsidRPr="00B33E44">
        <w:rPr>
          <w:noProof/>
        </w:rPr>
      </w:r>
      <w:r w:rsidRPr="00B33E44">
        <w:rPr>
          <w:noProof/>
        </w:rPr>
        <w:fldChar w:fldCharType="separate"/>
      </w:r>
      <w:r w:rsidR="00D863AB">
        <w:rPr>
          <w:noProof/>
        </w:rPr>
        <w:t>5</w:t>
      </w:r>
      <w:r w:rsidRPr="00B33E44">
        <w:rPr>
          <w:noProof/>
        </w:rPr>
        <w:fldChar w:fldCharType="end"/>
      </w:r>
    </w:p>
    <w:p w14:paraId="7CAACAE9" w14:textId="4B70B99B" w:rsidR="00982E15" w:rsidRPr="00B33E44" w:rsidRDefault="00982E1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33E44">
        <w:rPr>
          <w:noProof/>
          <w:lang w:val="pt-BR" w:eastAsia="pt-BR"/>
        </w:rPr>
        <w:t>3.1.3</w:t>
      </w:r>
      <w:r w:rsidRPr="00B33E44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33E44">
        <w:rPr>
          <w:noProof/>
          <w:lang w:val="pt-BR" w:eastAsia="pt-BR"/>
        </w:rPr>
        <w:t xml:space="preserve">Notificações e Lembretes </w:t>
      </w:r>
      <w:r w:rsidRPr="00B33E44">
        <w:rPr>
          <w:noProof/>
        </w:rPr>
        <w:tab/>
      </w:r>
      <w:r w:rsidRPr="00B33E44">
        <w:rPr>
          <w:noProof/>
        </w:rPr>
        <w:fldChar w:fldCharType="begin"/>
      </w:r>
      <w:r w:rsidRPr="00B33E44">
        <w:rPr>
          <w:noProof/>
        </w:rPr>
        <w:instrText xml:space="preserve"> PAGEREF _Toc175038513 \h </w:instrText>
      </w:r>
      <w:r w:rsidRPr="00B33E44">
        <w:rPr>
          <w:noProof/>
        </w:rPr>
      </w:r>
      <w:r w:rsidRPr="00B33E44">
        <w:rPr>
          <w:noProof/>
        </w:rPr>
        <w:fldChar w:fldCharType="separate"/>
      </w:r>
      <w:r w:rsidR="00D863AB">
        <w:rPr>
          <w:noProof/>
        </w:rPr>
        <w:t>5</w:t>
      </w:r>
      <w:r w:rsidRPr="00B33E44">
        <w:rPr>
          <w:noProof/>
        </w:rPr>
        <w:fldChar w:fldCharType="end"/>
      </w:r>
    </w:p>
    <w:p w14:paraId="3F375A7C" w14:textId="4BE317FF" w:rsidR="00982E15" w:rsidRPr="00B33E44" w:rsidRDefault="00982E1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33E44">
        <w:rPr>
          <w:noProof/>
          <w:lang w:val="pt-BR" w:eastAsia="pt-BR"/>
        </w:rPr>
        <w:t>3.1.4</w:t>
      </w:r>
      <w:r w:rsidRPr="00B33E44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33E44">
        <w:rPr>
          <w:noProof/>
          <w:lang w:val="pt-BR" w:eastAsia="pt-BR"/>
        </w:rPr>
        <w:t xml:space="preserve">Acesso a Informações de Saúde </w:t>
      </w:r>
      <w:r w:rsidRPr="00B33E44">
        <w:rPr>
          <w:noProof/>
          <w:lang w:val="pt-BR" w:eastAsia="pt-BR"/>
        </w:rPr>
        <w:tab/>
      </w:r>
      <w:r w:rsidRPr="00B33E44">
        <w:rPr>
          <w:noProof/>
        </w:rPr>
        <w:fldChar w:fldCharType="begin"/>
      </w:r>
      <w:r w:rsidRPr="00B33E44">
        <w:rPr>
          <w:noProof/>
        </w:rPr>
        <w:instrText xml:space="preserve"> PAGEREF _Toc175038514 \h </w:instrText>
      </w:r>
      <w:r w:rsidRPr="00B33E44">
        <w:rPr>
          <w:noProof/>
        </w:rPr>
      </w:r>
      <w:r w:rsidRPr="00B33E44">
        <w:rPr>
          <w:noProof/>
        </w:rPr>
        <w:fldChar w:fldCharType="separate"/>
      </w:r>
      <w:r w:rsidR="00D863AB">
        <w:rPr>
          <w:noProof/>
        </w:rPr>
        <w:t>5</w:t>
      </w:r>
      <w:r w:rsidRPr="00B33E44">
        <w:rPr>
          <w:noProof/>
        </w:rPr>
        <w:fldChar w:fldCharType="end"/>
      </w:r>
    </w:p>
    <w:p w14:paraId="49971B0B" w14:textId="76A1C102" w:rsidR="00982E15" w:rsidRPr="00B33E44" w:rsidRDefault="00982E1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33E44">
        <w:rPr>
          <w:noProof/>
          <w:lang w:val="pt-BR" w:eastAsia="pt-BR"/>
        </w:rPr>
        <w:t>3.2</w:t>
      </w:r>
      <w:r w:rsidRPr="00B33E44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33E44">
        <w:rPr>
          <w:noProof/>
          <w:u w:val="single"/>
          <w:lang w:val="pt-BR" w:eastAsia="pt-BR"/>
        </w:rPr>
        <w:t>Requisitos de Performance</w:t>
      </w:r>
      <w:r w:rsidRPr="00B33E44">
        <w:rPr>
          <w:noProof/>
        </w:rPr>
        <w:tab/>
      </w:r>
      <w:r w:rsidRPr="00B33E44">
        <w:rPr>
          <w:noProof/>
        </w:rPr>
        <w:fldChar w:fldCharType="begin"/>
      </w:r>
      <w:r w:rsidRPr="00B33E44">
        <w:rPr>
          <w:noProof/>
        </w:rPr>
        <w:instrText xml:space="preserve"> PAGEREF _Toc175038515 \h </w:instrText>
      </w:r>
      <w:r w:rsidRPr="00B33E44">
        <w:rPr>
          <w:noProof/>
        </w:rPr>
      </w:r>
      <w:r w:rsidRPr="00B33E44">
        <w:rPr>
          <w:noProof/>
        </w:rPr>
        <w:fldChar w:fldCharType="separate"/>
      </w:r>
      <w:r w:rsidR="00D863AB">
        <w:rPr>
          <w:noProof/>
        </w:rPr>
        <w:t>6</w:t>
      </w:r>
      <w:r w:rsidRPr="00B33E44">
        <w:rPr>
          <w:noProof/>
        </w:rPr>
        <w:fldChar w:fldCharType="end"/>
      </w:r>
    </w:p>
    <w:p w14:paraId="44F54039" w14:textId="75C5387C" w:rsidR="00982E15" w:rsidRPr="00B33E44" w:rsidRDefault="00982E1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33E44">
        <w:rPr>
          <w:noProof/>
          <w:lang w:val="pt-BR" w:eastAsia="pt-BR"/>
        </w:rPr>
        <w:t>3.2.1</w:t>
      </w:r>
      <w:r w:rsidRPr="00B33E44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33E44">
        <w:rPr>
          <w:noProof/>
          <w:lang w:val="pt-BR" w:eastAsia="pt-BR"/>
        </w:rPr>
        <w:t>Tempo de Resposta</w:t>
      </w:r>
      <w:r w:rsidRPr="00B33E44">
        <w:rPr>
          <w:noProof/>
        </w:rPr>
        <w:tab/>
      </w:r>
      <w:r w:rsidRPr="00B33E44">
        <w:rPr>
          <w:noProof/>
        </w:rPr>
        <w:fldChar w:fldCharType="begin"/>
      </w:r>
      <w:r w:rsidRPr="00B33E44">
        <w:rPr>
          <w:noProof/>
        </w:rPr>
        <w:instrText xml:space="preserve"> PAGEREF _Toc175038516 \h </w:instrText>
      </w:r>
      <w:r w:rsidRPr="00B33E44">
        <w:rPr>
          <w:noProof/>
        </w:rPr>
      </w:r>
      <w:r w:rsidRPr="00B33E44">
        <w:rPr>
          <w:noProof/>
        </w:rPr>
        <w:fldChar w:fldCharType="separate"/>
      </w:r>
      <w:r w:rsidR="00D863AB">
        <w:rPr>
          <w:noProof/>
        </w:rPr>
        <w:t>6</w:t>
      </w:r>
      <w:r w:rsidRPr="00B33E44">
        <w:rPr>
          <w:noProof/>
        </w:rPr>
        <w:fldChar w:fldCharType="end"/>
      </w:r>
    </w:p>
    <w:p w14:paraId="0FADB2A3" w14:textId="7D0742CA" w:rsidR="00982E15" w:rsidRPr="00B33E44" w:rsidRDefault="00982E1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33E44">
        <w:rPr>
          <w:noProof/>
          <w:lang w:val="pt-BR" w:eastAsia="pt-BR"/>
        </w:rPr>
        <w:t>3.2.2</w:t>
      </w:r>
      <w:r w:rsidRPr="00B33E44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33E44">
        <w:rPr>
          <w:noProof/>
          <w:lang w:val="pt-BR" w:eastAsia="pt-BR"/>
        </w:rPr>
        <w:t>Taxa de Transferência</w:t>
      </w:r>
      <w:r w:rsidRPr="00B33E44">
        <w:rPr>
          <w:noProof/>
        </w:rPr>
        <w:tab/>
      </w:r>
      <w:r w:rsidRPr="00B33E44">
        <w:rPr>
          <w:noProof/>
        </w:rPr>
        <w:fldChar w:fldCharType="begin"/>
      </w:r>
      <w:r w:rsidRPr="00B33E44">
        <w:rPr>
          <w:noProof/>
        </w:rPr>
        <w:instrText xml:space="preserve"> PAGEREF _Toc175038517 \h </w:instrText>
      </w:r>
      <w:r w:rsidRPr="00B33E44">
        <w:rPr>
          <w:noProof/>
        </w:rPr>
      </w:r>
      <w:r w:rsidRPr="00B33E44">
        <w:rPr>
          <w:noProof/>
        </w:rPr>
        <w:fldChar w:fldCharType="separate"/>
      </w:r>
      <w:r w:rsidR="00D863AB">
        <w:rPr>
          <w:noProof/>
        </w:rPr>
        <w:t>6</w:t>
      </w:r>
      <w:r w:rsidRPr="00B33E44">
        <w:rPr>
          <w:noProof/>
        </w:rPr>
        <w:fldChar w:fldCharType="end"/>
      </w:r>
    </w:p>
    <w:p w14:paraId="15AAC839" w14:textId="27D16E7C" w:rsidR="00982E15" w:rsidRPr="00B33E44" w:rsidRDefault="00982E1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33E44">
        <w:rPr>
          <w:noProof/>
          <w:lang w:val="pt-BR" w:eastAsia="pt-BR"/>
        </w:rPr>
        <w:t>3.2.3</w:t>
      </w:r>
      <w:r w:rsidRPr="00B33E44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33E44">
        <w:rPr>
          <w:noProof/>
          <w:lang w:val="pt-BR" w:eastAsia="pt-BR"/>
        </w:rPr>
        <w:t>Capacidade</w:t>
      </w:r>
      <w:r w:rsidRPr="00B33E44">
        <w:rPr>
          <w:noProof/>
        </w:rPr>
        <w:tab/>
      </w:r>
      <w:r w:rsidRPr="00B33E44">
        <w:rPr>
          <w:noProof/>
        </w:rPr>
        <w:fldChar w:fldCharType="begin"/>
      </w:r>
      <w:r w:rsidRPr="00B33E44">
        <w:rPr>
          <w:noProof/>
        </w:rPr>
        <w:instrText xml:space="preserve"> PAGEREF _Toc175038518 \h </w:instrText>
      </w:r>
      <w:r w:rsidRPr="00B33E44">
        <w:rPr>
          <w:noProof/>
        </w:rPr>
      </w:r>
      <w:r w:rsidRPr="00B33E44">
        <w:rPr>
          <w:noProof/>
        </w:rPr>
        <w:fldChar w:fldCharType="separate"/>
      </w:r>
      <w:r w:rsidR="00D863AB">
        <w:rPr>
          <w:noProof/>
        </w:rPr>
        <w:t>6</w:t>
      </w:r>
      <w:r w:rsidRPr="00B33E44">
        <w:rPr>
          <w:noProof/>
        </w:rPr>
        <w:fldChar w:fldCharType="end"/>
      </w:r>
    </w:p>
    <w:p w14:paraId="53CFDE3D" w14:textId="0F34FC73" w:rsidR="00982E15" w:rsidRPr="00B33E44" w:rsidRDefault="00982E1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33E44">
        <w:rPr>
          <w:noProof/>
          <w:lang w:val="pt-BR" w:eastAsia="pt-BR"/>
        </w:rPr>
        <w:t>3.2.4</w:t>
      </w:r>
      <w:r w:rsidRPr="00B33E44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33E44">
        <w:rPr>
          <w:noProof/>
          <w:lang w:val="pt-BR" w:eastAsia="pt-BR"/>
        </w:rPr>
        <w:t>Modos de Degradação</w:t>
      </w:r>
      <w:r w:rsidRPr="00B33E44">
        <w:rPr>
          <w:noProof/>
        </w:rPr>
        <w:tab/>
      </w:r>
      <w:r w:rsidRPr="00B33E44">
        <w:rPr>
          <w:noProof/>
        </w:rPr>
        <w:fldChar w:fldCharType="begin"/>
      </w:r>
      <w:r w:rsidRPr="00B33E44">
        <w:rPr>
          <w:noProof/>
        </w:rPr>
        <w:instrText xml:space="preserve"> PAGEREF _Toc175038519 \h </w:instrText>
      </w:r>
      <w:r w:rsidRPr="00B33E44">
        <w:rPr>
          <w:noProof/>
        </w:rPr>
      </w:r>
      <w:r w:rsidRPr="00B33E44">
        <w:rPr>
          <w:noProof/>
        </w:rPr>
        <w:fldChar w:fldCharType="separate"/>
      </w:r>
      <w:r w:rsidR="00D863AB">
        <w:rPr>
          <w:noProof/>
        </w:rPr>
        <w:t>6</w:t>
      </w:r>
      <w:r w:rsidRPr="00B33E44">
        <w:rPr>
          <w:noProof/>
        </w:rPr>
        <w:fldChar w:fldCharType="end"/>
      </w:r>
    </w:p>
    <w:p w14:paraId="688DB874" w14:textId="77CBAD28" w:rsidR="00982E15" w:rsidRPr="00B33E44" w:rsidRDefault="00982E1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33E44">
        <w:rPr>
          <w:noProof/>
          <w:lang w:val="pt-BR" w:eastAsia="pt-BR"/>
        </w:rPr>
        <w:t>3.2.5</w:t>
      </w:r>
      <w:r w:rsidRPr="00B33E44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33E44">
        <w:rPr>
          <w:noProof/>
          <w:lang w:val="pt-BR" w:eastAsia="pt-BR"/>
        </w:rPr>
        <w:t>Utilização de Recursos</w:t>
      </w:r>
      <w:r w:rsidRPr="00B33E44">
        <w:rPr>
          <w:noProof/>
        </w:rPr>
        <w:tab/>
      </w:r>
      <w:r w:rsidRPr="00B33E44">
        <w:rPr>
          <w:noProof/>
        </w:rPr>
        <w:fldChar w:fldCharType="begin"/>
      </w:r>
      <w:r w:rsidRPr="00B33E44">
        <w:rPr>
          <w:noProof/>
        </w:rPr>
        <w:instrText xml:space="preserve"> PAGEREF _Toc175038520 \h </w:instrText>
      </w:r>
      <w:r w:rsidRPr="00B33E44">
        <w:rPr>
          <w:noProof/>
        </w:rPr>
      </w:r>
      <w:r w:rsidRPr="00B33E44">
        <w:rPr>
          <w:noProof/>
        </w:rPr>
        <w:fldChar w:fldCharType="separate"/>
      </w:r>
      <w:r w:rsidR="00D863AB">
        <w:rPr>
          <w:noProof/>
        </w:rPr>
        <w:t>6</w:t>
      </w:r>
      <w:r w:rsidRPr="00B33E44">
        <w:rPr>
          <w:noProof/>
        </w:rPr>
        <w:fldChar w:fldCharType="end"/>
      </w:r>
    </w:p>
    <w:p w14:paraId="1FEA225E" w14:textId="3FA1447F" w:rsidR="00982E15" w:rsidRPr="00B33E44" w:rsidRDefault="00982E1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33E44">
        <w:rPr>
          <w:noProof/>
          <w:lang w:val="pt-BR" w:eastAsia="pt-BR"/>
        </w:rPr>
        <w:t>3.3</w:t>
      </w:r>
      <w:r w:rsidRPr="00B33E44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33E44">
        <w:rPr>
          <w:noProof/>
          <w:u w:val="single"/>
          <w:lang w:val="pt-BR" w:eastAsia="pt-BR"/>
        </w:rPr>
        <w:t>Atributos do Sistema de Software</w:t>
      </w:r>
      <w:r w:rsidRPr="00B33E44">
        <w:rPr>
          <w:noProof/>
        </w:rPr>
        <w:tab/>
      </w:r>
      <w:r w:rsidRPr="00B33E44">
        <w:rPr>
          <w:noProof/>
        </w:rPr>
        <w:fldChar w:fldCharType="begin"/>
      </w:r>
      <w:r w:rsidRPr="00B33E44">
        <w:rPr>
          <w:noProof/>
        </w:rPr>
        <w:instrText xml:space="preserve"> PAGEREF _Toc175038521 \h </w:instrText>
      </w:r>
      <w:r w:rsidRPr="00B33E44">
        <w:rPr>
          <w:noProof/>
        </w:rPr>
      </w:r>
      <w:r w:rsidRPr="00B33E44">
        <w:rPr>
          <w:noProof/>
        </w:rPr>
        <w:fldChar w:fldCharType="separate"/>
      </w:r>
      <w:r w:rsidR="00D863AB">
        <w:rPr>
          <w:noProof/>
        </w:rPr>
        <w:t>6</w:t>
      </w:r>
      <w:r w:rsidRPr="00B33E44">
        <w:rPr>
          <w:noProof/>
        </w:rPr>
        <w:fldChar w:fldCharType="end"/>
      </w:r>
    </w:p>
    <w:p w14:paraId="74353D06" w14:textId="73837808" w:rsidR="00982E15" w:rsidRPr="00B33E44" w:rsidRDefault="00982E1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33E44">
        <w:rPr>
          <w:noProof/>
          <w:lang w:val="pt-BR" w:eastAsia="pt-BR"/>
        </w:rPr>
        <w:t>3.3.1</w:t>
      </w:r>
      <w:r w:rsidRPr="00B33E44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33E44">
        <w:rPr>
          <w:noProof/>
          <w:lang w:val="pt-BR" w:eastAsia="pt-BR"/>
        </w:rPr>
        <w:t>Restrições do Design</w:t>
      </w:r>
      <w:r w:rsidRPr="00B33E44">
        <w:rPr>
          <w:noProof/>
        </w:rPr>
        <w:tab/>
      </w:r>
      <w:r w:rsidRPr="00B33E44">
        <w:rPr>
          <w:noProof/>
        </w:rPr>
        <w:fldChar w:fldCharType="begin"/>
      </w:r>
      <w:r w:rsidRPr="00B33E44">
        <w:rPr>
          <w:noProof/>
        </w:rPr>
        <w:instrText xml:space="preserve"> PAGEREF _Toc175038522 \h </w:instrText>
      </w:r>
      <w:r w:rsidRPr="00B33E44">
        <w:rPr>
          <w:noProof/>
        </w:rPr>
      </w:r>
      <w:r w:rsidRPr="00B33E44">
        <w:rPr>
          <w:noProof/>
        </w:rPr>
        <w:fldChar w:fldCharType="separate"/>
      </w:r>
      <w:r w:rsidR="00D863AB">
        <w:rPr>
          <w:noProof/>
        </w:rPr>
        <w:t>6</w:t>
      </w:r>
      <w:r w:rsidRPr="00B33E44">
        <w:rPr>
          <w:noProof/>
        </w:rPr>
        <w:fldChar w:fldCharType="end"/>
      </w:r>
    </w:p>
    <w:p w14:paraId="3972F6F5" w14:textId="51A8C4DB" w:rsidR="00982E15" w:rsidRPr="00B33E44" w:rsidRDefault="00982E1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33E44">
        <w:rPr>
          <w:noProof/>
          <w:lang w:val="pt-BR" w:eastAsia="pt-BR"/>
        </w:rPr>
        <w:t>3.3.2</w:t>
      </w:r>
      <w:r w:rsidRPr="00B33E44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33E44">
        <w:rPr>
          <w:noProof/>
          <w:lang w:val="pt-BR" w:eastAsia="pt-BR"/>
        </w:rPr>
        <w:t>Compatibilidade com Sistemas</w:t>
      </w:r>
      <w:r w:rsidRPr="00B33E44">
        <w:rPr>
          <w:noProof/>
        </w:rPr>
        <w:tab/>
      </w:r>
      <w:r w:rsidRPr="00B33E44">
        <w:rPr>
          <w:noProof/>
        </w:rPr>
        <w:fldChar w:fldCharType="begin"/>
      </w:r>
      <w:r w:rsidRPr="00B33E44">
        <w:rPr>
          <w:noProof/>
        </w:rPr>
        <w:instrText xml:space="preserve"> PAGEREF _Toc175038523 \h </w:instrText>
      </w:r>
      <w:r w:rsidRPr="00B33E44">
        <w:rPr>
          <w:noProof/>
        </w:rPr>
      </w:r>
      <w:r w:rsidRPr="00B33E44">
        <w:rPr>
          <w:noProof/>
        </w:rPr>
        <w:fldChar w:fldCharType="separate"/>
      </w:r>
      <w:r w:rsidR="00D863AB">
        <w:rPr>
          <w:noProof/>
        </w:rPr>
        <w:t>6</w:t>
      </w:r>
      <w:r w:rsidRPr="00B33E44">
        <w:rPr>
          <w:noProof/>
        </w:rPr>
        <w:fldChar w:fldCharType="end"/>
      </w:r>
    </w:p>
    <w:p w14:paraId="0A78DE83" w14:textId="35ACADD2" w:rsidR="00982E15" w:rsidRPr="00B33E44" w:rsidRDefault="00982E1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33E44">
        <w:rPr>
          <w:noProof/>
          <w:lang w:val="pt-BR" w:eastAsia="pt-BR"/>
        </w:rPr>
        <w:t>3.3.3</w:t>
      </w:r>
      <w:r w:rsidRPr="00B33E44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33E44">
        <w:rPr>
          <w:noProof/>
          <w:lang w:val="pt-BR" w:eastAsia="pt-BR"/>
        </w:rPr>
        <w:t>Interfaces</w:t>
      </w:r>
      <w:r w:rsidRPr="00B33E44">
        <w:rPr>
          <w:noProof/>
        </w:rPr>
        <w:tab/>
      </w:r>
      <w:r w:rsidRPr="00B33E44">
        <w:rPr>
          <w:noProof/>
        </w:rPr>
        <w:fldChar w:fldCharType="begin"/>
      </w:r>
      <w:r w:rsidRPr="00B33E44">
        <w:rPr>
          <w:noProof/>
        </w:rPr>
        <w:instrText xml:space="preserve"> PAGEREF _Toc175038524 \h </w:instrText>
      </w:r>
      <w:r w:rsidRPr="00B33E44">
        <w:rPr>
          <w:noProof/>
        </w:rPr>
      </w:r>
      <w:r w:rsidRPr="00B33E44">
        <w:rPr>
          <w:noProof/>
        </w:rPr>
        <w:fldChar w:fldCharType="separate"/>
      </w:r>
      <w:r w:rsidR="00D863AB">
        <w:rPr>
          <w:noProof/>
        </w:rPr>
        <w:t>6</w:t>
      </w:r>
      <w:r w:rsidRPr="00B33E44">
        <w:rPr>
          <w:noProof/>
        </w:rPr>
        <w:fldChar w:fldCharType="end"/>
      </w:r>
    </w:p>
    <w:p w14:paraId="59FD0255" w14:textId="4059D188" w:rsidR="00982E15" w:rsidRPr="00B33E44" w:rsidRDefault="00982E1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33E44">
        <w:rPr>
          <w:noProof/>
          <w:lang w:val="pt-BR" w:eastAsia="pt-BR"/>
        </w:rPr>
        <w:t>3.3.4</w:t>
      </w:r>
      <w:r w:rsidRPr="00B33E44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33E44">
        <w:rPr>
          <w:noProof/>
          <w:lang w:val="pt-BR" w:eastAsia="pt-BR"/>
        </w:rPr>
        <w:t>Componentes Comprados</w:t>
      </w:r>
      <w:r w:rsidRPr="00B33E44">
        <w:rPr>
          <w:noProof/>
        </w:rPr>
        <w:tab/>
      </w:r>
      <w:r w:rsidRPr="00B33E44">
        <w:rPr>
          <w:noProof/>
        </w:rPr>
        <w:fldChar w:fldCharType="begin"/>
      </w:r>
      <w:r w:rsidRPr="00B33E44">
        <w:rPr>
          <w:noProof/>
        </w:rPr>
        <w:instrText xml:space="preserve"> PAGEREF _Toc175038525 \h </w:instrText>
      </w:r>
      <w:r w:rsidRPr="00B33E44">
        <w:rPr>
          <w:noProof/>
        </w:rPr>
      </w:r>
      <w:r w:rsidRPr="00B33E44">
        <w:rPr>
          <w:noProof/>
        </w:rPr>
        <w:fldChar w:fldCharType="separate"/>
      </w:r>
      <w:r w:rsidR="00D863AB">
        <w:rPr>
          <w:noProof/>
        </w:rPr>
        <w:t>7</w:t>
      </w:r>
      <w:r w:rsidRPr="00B33E44">
        <w:rPr>
          <w:noProof/>
        </w:rPr>
        <w:fldChar w:fldCharType="end"/>
      </w:r>
    </w:p>
    <w:p w14:paraId="5A4F604D" w14:textId="2BB3D3EE" w:rsidR="00982E15" w:rsidRPr="00B33E44" w:rsidRDefault="00982E1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33E44">
        <w:rPr>
          <w:noProof/>
          <w:lang w:val="pt-BR" w:eastAsia="pt-BR"/>
        </w:rPr>
        <w:t>3.3.5</w:t>
      </w:r>
      <w:r w:rsidRPr="00B33E44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33E44">
        <w:rPr>
          <w:noProof/>
          <w:lang w:val="pt-BR" w:eastAsia="pt-BR"/>
        </w:rPr>
        <w:t>Padrões Aplicáveis</w:t>
      </w:r>
      <w:r w:rsidRPr="00B33E44">
        <w:rPr>
          <w:noProof/>
        </w:rPr>
        <w:tab/>
      </w:r>
      <w:r w:rsidRPr="00B33E44">
        <w:rPr>
          <w:noProof/>
        </w:rPr>
        <w:fldChar w:fldCharType="begin"/>
      </w:r>
      <w:r w:rsidRPr="00B33E44">
        <w:rPr>
          <w:noProof/>
        </w:rPr>
        <w:instrText xml:space="preserve"> PAGEREF _Toc175038526 \h </w:instrText>
      </w:r>
      <w:r w:rsidRPr="00B33E44">
        <w:rPr>
          <w:noProof/>
        </w:rPr>
      </w:r>
      <w:r w:rsidRPr="00B33E44">
        <w:rPr>
          <w:noProof/>
        </w:rPr>
        <w:fldChar w:fldCharType="separate"/>
      </w:r>
      <w:r w:rsidR="00D863AB">
        <w:rPr>
          <w:noProof/>
        </w:rPr>
        <w:t>7</w:t>
      </w:r>
      <w:r w:rsidRPr="00B33E44">
        <w:rPr>
          <w:noProof/>
        </w:rPr>
        <w:fldChar w:fldCharType="end"/>
      </w:r>
    </w:p>
    <w:p w14:paraId="322E599E" w14:textId="2A9F1051" w:rsidR="00982E15" w:rsidRPr="00B33E44" w:rsidRDefault="00982E1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33E44">
        <w:rPr>
          <w:noProof/>
          <w:lang w:val="pt-BR" w:eastAsia="pt-BR"/>
        </w:rPr>
        <w:t>3.4</w:t>
      </w:r>
      <w:r w:rsidRPr="00B33E44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33E44">
        <w:rPr>
          <w:noProof/>
          <w:u w:val="single"/>
          <w:lang w:val="pt-BR" w:eastAsia="pt-BR"/>
        </w:rPr>
        <w:t>Outros Requisitos</w:t>
      </w:r>
      <w:r w:rsidRPr="00B33E44">
        <w:rPr>
          <w:noProof/>
        </w:rPr>
        <w:tab/>
      </w:r>
      <w:r w:rsidRPr="00B33E44">
        <w:rPr>
          <w:noProof/>
        </w:rPr>
        <w:fldChar w:fldCharType="begin"/>
      </w:r>
      <w:r w:rsidRPr="00B33E44">
        <w:rPr>
          <w:noProof/>
        </w:rPr>
        <w:instrText xml:space="preserve"> PAGEREF _Toc175038527 \h </w:instrText>
      </w:r>
      <w:r w:rsidRPr="00B33E44">
        <w:rPr>
          <w:noProof/>
        </w:rPr>
      </w:r>
      <w:r w:rsidRPr="00B33E44">
        <w:rPr>
          <w:noProof/>
        </w:rPr>
        <w:fldChar w:fldCharType="separate"/>
      </w:r>
      <w:r w:rsidR="00D863AB">
        <w:rPr>
          <w:noProof/>
        </w:rPr>
        <w:t>7</w:t>
      </w:r>
      <w:r w:rsidRPr="00B33E44">
        <w:rPr>
          <w:noProof/>
        </w:rPr>
        <w:fldChar w:fldCharType="end"/>
      </w:r>
    </w:p>
    <w:p w14:paraId="3730CE9A" w14:textId="7BF137F4" w:rsidR="00982E15" w:rsidRPr="00B33E44" w:rsidRDefault="00982E1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33E44">
        <w:rPr>
          <w:noProof/>
          <w:lang w:val="pt-BR" w:eastAsia="pt-BR"/>
        </w:rPr>
        <w:t>3.4.1</w:t>
      </w:r>
      <w:r w:rsidRPr="00B33E44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33E44">
        <w:rPr>
          <w:noProof/>
          <w:lang w:val="pt-BR" w:eastAsia="pt-BR"/>
        </w:rPr>
        <w:t>Requisitos de Usabilidade</w:t>
      </w:r>
      <w:r w:rsidRPr="00B33E44">
        <w:rPr>
          <w:noProof/>
        </w:rPr>
        <w:tab/>
      </w:r>
      <w:r w:rsidRPr="00B33E44">
        <w:rPr>
          <w:noProof/>
        </w:rPr>
        <w:fldChar w:fldCharType="begin"/>
      </w:r>
      <w:r w:rsidRPr="00B33E44">
        <w:rPr>
          <w:noProof/>
        </w:rPr>
        <w:instrText xml:space="preserve"> PAGEREF _Toc175038528 \h </w:instrText>
      </w:r>
      <w:r w:rsidRPr="00B33E44">
        <w:rPr>
          <w:noProof/>
        </w:rPr>
      </w:r>
      <w:r w:rsidRPr="00B33E44">
        <w:rPr>
          <w:noProof/>
        </w:rPr>
        <w:fldChar w:fldCharType="separate"/>
      </w:r>
      <w:r w:rsidR="00D863AB">
        <w:rPr>
          <w:noProof/>
        </w:rPr>
        <w:t>7</w:t>
      </w:r>
      <w:r w:rsidRPr="00B33E44">
        <w:rPr>
          <w:noProof/>
        </w:rPr>
        <w:fldChar w:fldCharType="end"/>
      </w:r>
    </w:p>
    <w:p w14:paraId="6672B95E" w14:textId="44FE211E" w:rsidR="00982E15" w:rsidRPr="00B33E44" w:rsidRDefault="00982E1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33E44">
        <w:rPr>
          <w:noProof/>
          <w:lang w:val="pt-BR" w:eastAsia="pt-BR"/>
        </w:rPr>
        <w:t>3.4.2</w:t>
      </w:r>
      <w:r w:rsidRPr="00B33E44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33E44">
        <w:rPr>
          <w:noProof/>
          <w:lang w:val="pt-BR" w:eastAsia="pt-BR"/>
        </w:rPr>
        <w:t>Requisitos de Confiabilidade</w:t>
      </w:r>
      <w:r w:rsidRPr="00B33E44">
        <w:rPr>
          <w:noProof/>
        </w:rPr>
        <w:tab/>
      </w:r>
      <w:r w:rsidRPr="00B33E44">
        <w:rPr>
          <w:noProof/>
        </w:rPr>
        <w:fldChar w:fldCharType="begin"/>
      </w:r>
      <w:r w:rsidRPr="00B33E44">
        <w:rPr>
          <w:noProof/>
        </w:rPr>
        <w:instrText xml:space="preserve"> PAGEREF _Toc175038529 \h </w:instrText>
      </w:r>
      <w:r w:rsidRPr="00B33E44">
        <w:rPr>
          <w:noProof/>
        </w:rPr>
      </w:r>
      <w:r w:rsidRPr="00B33E44">
        <w:rPr>
          <w:noProof/>
        </w:rPr>
        <w:fldChar w:fldCharType="separate"/>
      </w:r>
      <w:r w:rsidR="00D863AB">
        <w:rPr>
          <w:noProof/>
        </w:rPr>
        <w:t>7</w:t>
      </w:r>
      <w:r w:rsidRPr="00B33E44">
        <w:rPr>
          <w:noProof/>
        </w:rPr>
        <w:fldChar w:fldCharType="end"/>
      </w:r>
    </w:p>
    <w:p w14:paraId="5A3E39AB" w14:textId="6BF80A81" w:rsidR="00982E15" w:rsidRPr="00B33E44" w:rsidRDefault="00982E1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33E44">
        <w:rPr>
          <w:noProof/>
          <w:lang w:val="pt-BR" w:eastAsia="pt-BR"/>
        </w:rPr>
        <w:t>3.4.3</w:t>
      </w:r>
      <w:r w:rsidRPr="00B33E44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33E44">
        <w:rPr>
          <w:noProof/>
          <w:lang w:val="pt-BR" w:eastAsia="pt-BR"/>
        </w:rPr>
        <w:t>Suportabilidade</w:t>
      </w:r>
      <w:r w:rsidRPr="00B33E44">
        <w:rPr>
          <w:noProof/>
        </w:rPr>
        <w:tab/>
      </w:r>
      <w:r w:rsidRPr="00B33E44">
        <w:rPr>
          <w:noProof/>
        </w:rPr>
        <w:fldChar w:fldCharType="begin"/>
      </w:r>
      <w:r w:rsidRPr="00B33E44">
        <w:rPr>
          <w:noProof/>
        </w:rPr>
        <w:instrText xml:space="preserve"> PAGEREF _Toc175038530 \h </w:instrText>
      </w:r>
      <w:r w:rsidRPr="00B33E44">
        <w:rPr>
          <w:noProof/>
        </w:rPr>
      </w:r>
      <w:r w:rsidRPr="00B33E44">
        <w:rPr>
          <w:noProof/>
        </w:rPr>
        <w:fldChar w:fldCharType="separate"/>
      </w:r>
      <w:r w:rsidR="00D863AB">
        <w:rPr>
          <w:noProof/>
        </w:rPr>
        <w:t>8</w:t>
      </w:r>
      <w:r w:rsidRPr="00B33E44">
        <w:rPr>
          <w:noProof/>
        </w:rPr>
        <w:fldChar w:fldCharType="end"/>
      </w:r>
    </w:p>
    <w:p w14:paraId="20372BE4" w14:textId="19720842" w:rsidR="00982E15" w:rsidRPr="00B33E44" w:rsidRDefault="00982E1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33E44">
        <w:rPr>
          <w:noProof/>
          <w:lang w:val="pt-BR" w:eastAsia="pt-BR"/>
        </w:rPr>
        <w:t>3.4.4</w:t>
      </w:r>
      <w:r w:rsidRPr="00B33E44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33E44">
        <w:rPr>
          <w:noProof/>
          <w:lang w:val="pt-BR" w:eastAsia="pt-BR"/>
        </w:rPr>
        <w:t>Requisitos de Sistema de Ajuda e de Documentação de Usuário On-line</w:t>
      </w:r>
      <w:r w:rsidRPr="00B33E44">
        <w:rPr>
          <w:noProof/>
        </w:rPr>
        <w:tab/>
      </w:r>
      <w:r w:rsidRPr="00B33E44">
        <w:rPr>
          <w:noProof/>
        </w:rPr>
        <w:fldChar w:fldCharType="begin"/>
      </w:r>
      <w:r w:rsidRPr="00B33E44">
        <w:rPr>
          <w:noProof/>
        </w:rPr>
        <w:instrText xml:space="preserve"> PAGEREF _Toc175038531 \h </w:instrText>
      </w:r>
      <w:r w:rsidRPr="00B33E44">
        <w:rPr>
          <w:noProof/>
        </w:rPr>
      </w:r>
      <w:r w:rsidRPr="00B33E44">
        <w:rPr>
          <w:noProof/>
        </w:rPr>
        <w:fldChar w:fldCharType="separate"/>
      </w:r>
      <w:r w:rsidR="00D863AB">
        <w:rPr>
          <w:noProof/>
        </w:rPr>
        <w:t>8</w:t>
      </w:r>
      <w:r w:rsidRPr="00B33E44">
        <w:rPr>
          <w:noProof/>
        </w:rPr>
        <w:fldChar w:fldCharType="end"/>
      </w:r>
    </w:p>
    <w:p w14:paraId="7F9B8A56" w14:textId="71F9169C" w:rsidR="00982E15" w:rsidRDefault="00982E1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33E44">
        <w:rPr>
          <w:noProof/>
          <w:lang w:val="pt-BR" w:eastAsia="pt-BR"/>
        </w:rPr>
        <w:t>3.4.5</w:t>
      </w:r>
      <w:r w:rsidRPr="00B33E44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33E44">
        <w:rPr>
          <w:noProof/>
          <w:lang w:val="pt-BR" w:eastAsia="pt-BR"/>
        </w:rPr>
        <w:t>Requisitos de Licenciamento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_Toc175038532 \h </w:instrText>
      </w:r>
      <w:r>
        <w:rPr>
          <w:noProof/>
        </w:rPr>
      </w:r>
      <w:r>
        <w:rPr>
          <w:noProof/>
        </w:rPr>
        <w:fldChar w:fldCharType="separate"/>
      </w:r>
      <w:r w:rsidR="00D863AB">
        <w:rPr>
          <w:noProof/>
        </w:rPr>
        <w:t>8</w:t>
      </w:r>
      <w:r>
        <w:rPr>
          <w:noProof/>
        </w:rPr>
        <w:fldChar w:fldCharType="end"/>
      </w:r>
    </w:p>
    <w:p w14:paraId="0D171482" w14:textId="77777777" w:rsidR="00A92C0D" w:rsidRDefault="00A92C0D">
      <w:pPr>
        <w:pStyle w:val="Ttulo"/>
      </w:pPr>
      <w:r>
        <w:fldChar w:fldCharType="end"/>
      </w:r>
      <w:r>
        <w:br w:type="page"/>
      </w:r>
      <w:r w:rsidR="00FD3C06">
        <w:t>Especificação de Requisitos de Software</w:t>
      </w:r>
    </w:p>
    <w:p w14:paraId="497A7E17" w14:textId="77777777" w:rsidR="000E13FC" w:rsidRPr="000E13FC" w:rsidRDefault="00A92C0D" w:rsidP="000E13FC">
      <w:pPr>
        <w:pStyle w:val="Ttulo1"/>
      </w:pPr>
      <w:bookmarkStart w:id="0" w:name="_Toc274957438"/>
      <w:bookmarkStart w:id="1" w:name="_Toc175038504"/>
      <w:r>
        <w:t>Introdução</w:t>
      </w:r>
      <w:bookmarkEnd w:id="0"/>
      <w:bookmarkEnd w:id="1"/>
    </w:p>
    <w:p w14:paraId="7B442167" w14:textId="77777777" w:rsidR="000E13FC" w:rsidRDefault="000E13FC" w:rsidP="000E13FC">
      <w:pPr>
        <w:rPr>
          <w:sz w:val="24"/>
        </w:rPr>
      </w:pPr>
      <w:r w:rsidRPr="000E13FC">
        <w:rPr>
          <w:sz w:val="24"/>
        </w:rPr>
        <w:t>Esta Especificação de Requisitos de Software (SRS) define os requisitos para o desenvolvimento e implementação do aplicativo Magnus + Saúde. Este aplicativo visa atender aos usuários do Sistema Único de Saúde (SUS) ao oferecer uma solução digital para reduzir o tempo de espera e facilitar o acesso a serviços de saúde básicos. A seguir, a introdução fornece uma visão geral dos objetivos, do escopo e da estrutura da SRS para garantir uma compreensão clara dos requisitos do sistema.</w:t>
      </w:r>
      <w:r w:rsidR="001A7B4D" w:rsidRPr="000E13FC">
        <w:rPr>
          <w:sz w:val="24"/>
        </w:rPr>
        <w:t xml:space="preserve"> </w:t>
      </w:r>
      <w:bookmarkStart w:id="2" w:name="_GoBack"/>
      <w:bookmarkEnd w:id="2"/>
    </w:p>
    <w:p w14:paraId="7FC25F94" w14:textId="77777777" w:rsidR="005C7335" w:rsidRPr="000E13FC" w:rsidRDefault="005C7335" w:rsidP="000E13FC">
      <w:pPr>
        <w:rPr>
          <w:sz w:val="24"/>
        </w:rPr>
      </w:pPr>
    </w:p>
    <w:p w14:paraId="5ED9B802" w14:textId="77777777" w:rsidR="000E13FC" w:rsidRPr="009D4E1C" w:rsidRDefault="00A92C0D" w:rsidP="000E13FC">
      <w:pPr>
        <w:pStyle w:val="Ttulo2"/>
        <w:rPr>
          <w:b w:val="0"/>
          <w:u w:val="single"/>
        </w:rPr>
      </w:pPr>
      <w:bookmarkStart w:id="3" w:name="_Toc274957439"/>
      <w:bookmarkStart w:id="4" w:name="_Toc175038505"/>
      <w:r w:rsidRPr="009D4E1C">
        <w:rPr>
          <w:b w:val="0"/>
          <w:u w:val="single"/>
        </w:rPr>
        <w:t>Finalidade</w:t>
      </w:r>
      <w:bookmarkEnd w:id="3"/>
      <w:bookmarkEnd w:id="4"/>
    </w:p>
    <w:p w14:paraId="61751FAF" w14:textId="77777777" w:rsidR="001A7B4D" w:rsidRDefault="000E13FC" w:rsidP="000E13FC">
      <w:pPr>
        <w:rPr>
          <w:sz w:val="24"/>
          <w:szCs w:val="24"/>
        </w:rPr>
      </w:pPr>
      <w:r w:rsidRPr="000E13FC">
        <w:rPr>
          <w:sz w:val="24"/>
          <w:szCs w:val="24"/>
        </w:rPr>
        <w:t>A finalidade desta SRS é estabelecer uma descrição detalhada e abrangente dos requisitos necessários para o desenvolvimento do Magnus + Saúde. O aplicativo tem como objetivo principal melhorar a experiência dos usuários do SUS ao possibilitar o agendamento de consultas médicas, a solicitação de exames e o acesso a outras funcionalidades de forma eficiente. Este documento descreve os requisitos funcionais e não funcionais do aplicativo, bem como as restrições de design e os critérios de aceitação, garantindo que o sistema atenda às necessidades dos usuários e contribua para a redução das longas filas nas Unidades Básicas de Saúde (UBS).</w:t>
      </w:r>
    </w:p>
    <w:p w14:paraId="654D592F" w14:textId="77777777" w:rsidR="005C7335" w:rsidRPr="000E13FC" w:rsidRDefault="005C7335" w:rsidP="000E13FC">
      <w:pPr>
        <w:rPr>
          <w:sz w:val="24"/>
          <w:szCs w:val="24"/>
        </w:rPr>
      </w:pPr>
    </w:p>
    <w:p w14:paraId="63634D65" w14:textId="77777777" w:rsidR="00A92C0D" w:rsidRPr="009D4E1C" w:rsidRDefault="00A92C0D">
      <w:pPr>
        <w:pStyle w:val="Ttulo2"/>
        <w:rPr>
          <w:b w:val="0"/>
          <w:u w:val="single"/>
        </w:rPr>
      </w:pPr>
      <w:bookmarkStart w:id="5" w:name="_Toc274957440"/>
      <w:bookmarkStart w:id="6" w:name="_Toc175038506"/>
      <w:r w:rsidRPr="009D4E1C">
        <w:rPr>
          <w:b w:val="0"/>
          <w:u w:val="single"/>
        </w:rPr>
        <w:t>Escopo</w:t>
      </w:r>
      <w:bookmarkEnd w:id="5"/>
      <w:bookmarkEnd w:id="6"/>
    </w:p>
    <w:p w14:paraId="739CF60D" w14:textId="77777777" w:rsidR="000E13FC" w:rsidRPr="000E13FC" w:rsidRDefault="000E13FC" w:rsidP="000E13FC">
      <w:pPr>
        <w:pStyle w:val="NormalWeb"/>
      </w:pPr>
      <w:r w:rsidRPr="000E13FC">
        <w:t>O escopo desta SRS abrange o desenvolvimento do Magnus + Saúde, um aplicativo projetado para os usuários do SUS. O aplicativo permitirá aos usuários realizar as seguintes ações:</w:t>
      </w:r>
    </w:p>
    <w:p w14:paraId="6798532C" w14:textId="77777777" w:rsidR="000E13FC" w:rsidRPr="000E13FC" w:rsidRDefault="000E13FC" w:rsidP="000E13FC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0E13FC">
        <w:rPr>
          <w:sz w:val="24"/>
          <w:szCs w:val="24"/>
          <w:lang w:val="pt-BR" w:eastAsia="pt-BR"/>
        </w:rPr>
        <w:t>Marcar consultas médicas básicas.</w:t>
      </w:r>
    </w:p>
    <w:p w14:paraId="59BBA1F7" w14:textId="77777777" w:rsidR="000E13FC" w:rsidRPr="000E13FC" w:rsidRDefault="000E13FC" w:rsidP="000E13FC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0E13FC">
        <w:rPr>
          <w:sz w:val="24"/>
          <w:szCs w:val="24"/>
          <w:lang w:val="pt-BR" w:eastAsia="pt-BR"/>
        </w:rPr>
        <w:t>Solicitar exames.</w:t>
      </w:r>
    </w:p>
    <w:p w14:paraId="0E41588D" w14:textId="77777777" w:rsidR="000E13FC" w:rsidRPr="000E13FC" w:rsidRDefault="000E13FC" w:rsidP="000E13FC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0E13FC">
        <w:rPr>
          <w:sz w:val="24"/>
          <w:szCs w:val="24"/>
          <w:lang w:val="pt-BR" w:eastAsia="pt-BR"/>
        </w:rPr>
        <w:t>Acessar outras funcionalidades relacionadas à saúde.</w:t>
      </w:r>
    </w:p>
    <w:p w14:paraId="7BEEC833" w14:textId="77777777" w:rsidR="000E13FC" w:rsidRPr="000E13FC" w:rsidRDefault="000E13FC" w:rsidP="000E13FC">
      <w:pPr>
        <w:widowControl/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0E13FC">
        <w:rPr>
          <w:sz w:val="24"/>
          <w:szCs w:val="24"/>
          <w:lang w:val="pt-BR" w:eastAsia="pt-BR"/>
        </w:rPr>
        <w:t>A SRS é associada aos modelos de Casos de Uso que descrevem as interações entre os usuários e o sistema, detalhando como o Magnus + Saúde deve funcionar para atender às necessidades dos usuários e melhorar o processo atual nas UBS, onde as filas podem exceder 10 horas de espera.</w:t>
      </w:r>
    </w:p>
    <w:p w14:paraId="12834876" w14:textId="77777777" w:rsidR="001A7B4D" w:rsidRPr="001A7B4D" w:rsidRDefault="001A7B4D" w:rsidP="00DE4ECF">
      <w:pPr>
        <w:pStyle w:val="InfoBlue"/>
      </w:pPr>
    </w:p>
    <w:p w14:paraId="517F9B20" w14:textId="77777777" w:rsidR="00A92C0D" w:rsidRPr="009D4E1C" w:rsidRDefault="00A92C0D">
      <w:pPr>
        <w:pStyle w:val="Ttulo2"/>
        <w:rPr>
          <w:b w:val="0"/>
          <w:u w:val="single"/>
        </w:rPr>
      </w:pPr>
      <w:bookmarkStart w:id="7" w:name="_Toc274957441"/>
      <w:bookmarkStart w:id="8" w:name="_Toc175038507"/>
      <w:r w:rsidRPr="009D4E1C">
        <w:rPr>
          <w:b w:val="0"/>
          <w:u w:val="single"/>
        </w:rPr>
        <w:t>Definições, Acrônimos, e Abreviações</w:t>
      </w:r>
      <w:bookmarkEnd w:id="7"/>
      <w:bookmarkEnd w:id="8"/>
    </w:p>
    <w:p w14:paraId="276F06AC" w14:textId="77777777" w:rsidR="000E13FC" w:rsidRPr="000E13FC" w:rsidRDefault="000E13FC" w:rsidP="000E13FC">
      <w:pPr>
        <w:pStyle w:val="NormalWeb"/>
      </w:pPr>
      <w:r>
        <w:t>P</w:t>
      </w:r>
      <w:r w:rsidRPr="000E13FC">
        <w:t>ara garantir uma interpretação precisa desta SRS, fornecemos as seguintes definições, acrônimos e abreviações:</w:t>
      </w:r>
    </w:p>
    <w:p w14:paraId="695FCB79" w14:textId="77777777" w:rsidR="000E13FC" w:rsidRPr="000E13FC" w:rsidRDefault="000E13FC" w:rsidP="000E13FC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0E13FC">
        <w:rPr>
          <w:b/>
          <w:bCs/>
          <w:sz w:val="24"/>
          <w:szCs w:val="24"/>
          <w:lang w:val="pt-BR" w:eastAsia="pt-BR"/>
        </w:rPr>
        <w:t>Magnus + Saúde:</w:t>
      </w:r>
      <w:r w:rsidRPr="000E13FC">
        <w:rPr>
          <w:sz w:val="24"/>
          <w:szCs w:val="24"/>
          <w:lang w:val="pt-BR" w:eastAsia="pt-BR"/>
        </w:rPr>
        <w:t xml:space="preserve"> Aplicativo destinado a facilitar o acesso aos serviços de saúde para os usuários do SUS.</w:t>
      </w:r>
    </w:p>
    <w:p w14:paraId="1B0DDCBE" w14:textId="77777777" w:rsidR="000E13FC" w:rsidRPr="000E13FC" w:rsidRDefault="000E13FC" w:rsidP="000E13FC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0E13FC">
        <w:rPr>
          <w:b/>
          <w:bCs/>
          <w:sz w:val="24"/>
          <w:szCs w:val="24"/>
          <w:lang w:val="pt-BR" w:eastAsia="pt-BR"/>
        </w:rPr>
        <w:t>SUS:</w:t>
      </w:r>
      <w:r w:rsidRPr="000E13FC">
        <w:rPr>
          <w:sz w:val="24"/>
          <w:szCs w:val="24"/>
          <w:lang w:val="pt-BR" w:eastAsia="pt-BR"/>
        </w:rPr>
        <w:t xml:space="preserve"> Sistema Único de Saúde, que oferece serviços de saúde pública no Brasil.</w:t>
      </w:r>
    </w:p>
    <w:p w14:paraId="7DDA1B31" w14:textId="77777777" w:rsidR="000E13FC" w:rsidRPr="000E13FC" w:rsidRDefault="000E13FC" w:rsidP="000E13FC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0E13FC">
        <w:rPr>
          <w:b/>
          <w:bCs/>
          <w:sz w:val="24"/>
          <w:szCs w:val="24"/>
          <w:lang w:val="pt-BR" w:eastAsia="pt-BR"/>
        </w:rPr>
        <w:t>UBS:</w:t>
      </w:r>
      <w:r w:rsidRPr="000E13FC">
        <w:rPr>
          <w:sz w:val="24"/>
          <w:szCs w:val="24"/>
          <w:lang w:val="pt-BR" w:eastAsia="pt-BR"/>
        </w:rPr>
        <w:t xml:space="preserve"> Unidade Básica de Saúde, onde são realizados atendimentos básicos de saúde.</w:t>
      </w:r>
    </w:p>
    <w:p w14:paraId="33523384" w14:textId="77777777" w:rsidR="000E13FC" w:rsidRPr="000E13FC" w:rsidRDefault="00A92C0D" w:rsidP="000E13FC">
      <w:pPr>
        <w:pStyle w:val="Ttulo1"/>
      </w:pPr>
      <w:bookmarkStart w:id="9" w:name="_Toc274957444"/>
      <w:bookmarkStart w:id="10" w:name="_Toc175038508"/>
      <w:r>
        <w:t>Descrição Geral</w:t>
      </w:r>
      <w:bookmarkEnd w:id="9"/>
      <w:bookmarkEnd w:id="10"/>
    </w:p>
    <w:p w14:paraId="738F2D96" w14:textId="77777777" w:rsidR="00286547" w:rsidRDefault="000E13FC" w:rsidP="005C7335">
      <w:pPr>
        <w:rPr>
          <w:sz w:val="24"/>
        </w:rPr>
      </w:pPr>
      <w:r w:rsidRPr="00286547">
        <w:rPr>
          <w:sz w:val="24"/>
        </w:rPr>
        <w:t>Esta seção fornece uma visão geral dos fatores que influenciam o Magnus + Saúde e estabelece a base para os requisitos detalhados que serão apresentados na Seção 3. Ela aborda a perspectiva do produto, suas funções principais, características dos usuários, restrições, suposições e dependências, bem como possíveis subconjuntos de requisitos.</w:t>
      </w:r>
    </w:p>
    <w:p w14:paraId="56D4BD24" w14:textId="77777777" w:rsidR="005C7335" w:rsidRPr="005C7335" w:rsidRDefault="005C7335" w:rsidP="005C7335">
      <w:pPr>
        <w:rPr>
          <w:sz w:val="24"/>
        </w:rPr>
      </w:pPr>
    </w:p>
    <w:p w14:paraId="3A68EC6A" w14:textId="77777777" w:rsidR="005C7335" w:rsidRDefault="00286547" w:rsidP="005C7335">
      <w:pPr>
        <w:pStyle w:val="Ttulo1"/>
        <w:rPr>
          <w:lang w:val="pt-BR" w:eastAsia="pt-BR"/>
        </w:rPr>
      </w:pPr>
      <w:bookmarkStart w:id="11" w:name="_Toc175038509"/>
      <w:r w:rsidRPr="00286547">
        <w:rPr>
          <w:lang w:val="pt-BR" w:eastAsia="pt-BR"/>
        </w:rPr>
        <w:t>Requisitos Específicos</w:t>
      </w:r>
      <w:bookmarkEnd w:id="11"/>
    </w:p>
    <w:p w14:paraId="66426C48" w14:textId="77777777" w:rsidR="005C7335" w:rsidRPr="00286547" w:rsidRDefault="00286547" w:rsidP="00286547">
      <w:pPr>
        <w:widowControl/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sz w:val="24"/>
          <w:szCs w:val="24"/>
          <w:lang w:val="pt-BR" w:eastAsia="pt-BR"/>
        </w:rPr>
        <w:t>Esta seção da SRS detalha todos os requisitos do Magnus + Saúde em um nível de detalhamento suficiente para que os designers possam criar um sistema que atenda a esses requisitos e para que os testadores possam verificar se o sistema atende às especificações. Os requisitos são divididos em várias categorias para uma organização clara e eficaz.</w:t>
      </w:r>
    </w:p>
    <w:p w14:paraId="1D40F4D4" w14:textId="77777777" w:rsidR="00286547" w:rsidRPr="009D4E1C" w:rsidRDefault="00286547" w:rsidP="005C7335">
      <w:pPr>
        <w:pStyle w:val="Ttulo2"/>
        <w:rPr>
          <w:lang w:val="pt-BR" w:eastAsia="pt-BR"/>
        </w:rPr>
      </w:pPr>
      <w:r w:rsidRPr="009D4E1C">
        <w:rPr>
          <w:lang w:val="pt-BR" w:eastAsia="pt-BR"/>
        </w:rPr>
        <w:t xml:space="preserve"> </w:t>
      </w:r>
      <w:bookmarkStart w:id="12" w:name="_Toc175038510"/>
      <w:r w:rsidRPr="009D4E1C">
        <w:rPr>
          <w:lang w:val="pt-BR" w:eastAsia="pt-BR"/>
        </w:rPr>
        <w:t>Requisitos Funcionais</w:t>
      </w:r>
      <w:bookmarkEnd w:id="12"/>
    </w:p>
    <w:p w14:paraId="5FFD275B" w14:textId="77777777" w:rsidR="00286547" w:rsidRPr="00286547" w:rsidRDefault="00286547" w:rsidP="00286547">
      <w:pPr>
        <w:widowControl/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sz w:val="24"/>
          <w:szCs w:val="24"/>
          <w:lang w:val="pt-BR" w:eastAsia="pt-BR"/>
        </w:rPr>
        <w:t>Os requisitos funcionais descrevem as funcionalidades que o Magnus + Saúde deve oferecer. Cada requisito funcional é expressado em linguagem natural para garantir clareza e compreensão.</w:t>
      </w:r>
    </w:p>
    <w:p w14:paraId="0DDBACB2" w14:textId="77777777" w:rsidR="00286547" w:rsidRPr="00286547" w:rsidRDefault="00286547" w:rsidP="005C7335">
      <w:pPr>
        <w:pStyle w:val="Ttulo3"/>
        <w:rPr>
          <w:lang w:val="pt-BR" w:eastAsia="pt-BR"/>
        </w:rPr>
      </w:pPr>
      <w:r w:rsidRPr="00286547">
        <w:rPr>
          <w:lang w:val="pt-BR" w:eastAsia="pt-BR"/>
        </w:rPr>
        <w:t xml:space="preserve"> </w:t>
      </w:r>
      <w:bookmarkStart w:id="13" w:name="_Toc175038511"/>
      <w:r w:rsidRPr="009D4E1C">
        <w:rPr>
          <w:u w:val="single"/>
          <w:lang w:val="pt-BR" w:eastAsia="pt-BR"/>
        </w:rPr>
        <w:t>Agendamento de Consultas</w:t>
      </w:r>
      <w:r w:rsidRPr="00286547">
        <w:rPr>
          <w:lang w:val="pt-BR" w:eastAsia="pt-BR"/>
        </w:rPr>
        <w:t xml:space="preserve"> O sistema deve permitir que os usuários agendem consultas médicas básicas diretamente pelo aplicativo. O processo de agendamento deve incluir:</w:t>
      </w:r>
      <w:bookmarkEnd w:id="13"/>
    </w:p>
    <w:p w14:paraId="3F7CEBF3" w14:textId="77777777" w:rsidR="00286547" w:rsidRPr="00286547" w:rsidRDefault="00286547" w:rsidP="00286547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sz w:val="24"/>
          <w:szCs w:val="24"/>
          <w:lang w:val="pt-BR" w:eastAsia="pt-BR"/>
        </w:rPr>
        <w:t>A seleção do tipo de consulta desejada.</w:t>
      </w:r>
    </w:p>
    <w:p w14:paraId="3674A777" w14:textId="77777777" w:rsidR="00286547" w:rsidRPr="00286547" w:rsidRDefault="00286547" w:rsidP="00286547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sz w:val="24"/>
          <w:szCs w:val="24"/>
          <w:lang w:val="pt-BR" w:eastAsia="pt-BR"/>
        </w:rPr>
        <w:t>A escolha de uma data e horário disponíveis.</w:t>
      </w:r>
    </w:p>
    <w:p w14:paraId="34494012" w14:textId="77777777" w:rsidR="00286547" w:rsidRPr="00286547" w:rsidRDefault="00286547" w:rsidP="00286547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sz w:val="24"/>
          <w:szCs w:val="24"/>
          <w:lang w:val="pt-BR" w:eastAsia="pt-BR"/>
        </w:rPr>
        <w:t>A confirmação do agendamento com a geração de um número de referência.</w:t>
      </w:r>
    </w:p>
    <w:p w14:paraId="792BC315" w14:textId="77777777" w:rsidR="00286547" w:rsidRPr="00286547" w:rsidRDefault="00286547" w:rsidP="005C7335">
      <w:pPr>
        <w:pStyle w:val="Ttulo3"/>
        <w:rPr>
          <w:lang w:val="pt-BR" w:eastAsia="pt-BR"/>
        </w:rPr>
      </w:pPr>
      <w:bookmarkStart w:id="14" w:name="_Toc175038512"/>
      <w:r w:rsidRPr="009D4E1C">
        <w:rPr>
          <w:u w:val="single"/>
          <w:lang w:val="pt-BR" w:eastAsia="pt-BR"/>
        </w:rPr>
        <w:t>Solicitação de Exames</w:t>
      </w:r>
      <w:r w:rsidRPr="00286547">
        <w:rPr>
          <w:lang w:val="pt-BR" w:eastAsia="pt-BR"/>
        </w:rPr>
        <w:t xml:space="preserve"> O sistema deve permitir aos usuários solicitar exames médicos através do aplicativo. As funcionalidades devem incluir:</w:t>
      </w:r>
      <w:bookmarkEnd w:id="14"/>
    </w:p>
    <w:p w14:paraId="1EE806F3" w14:textId="77777777" w:rsidR="00286547" w:rsidRPr="00286547" w:rsidRDefault="00286547" w:rsidP="00286547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sz w:val="24"/>
          <w:szCs w:val="24"/>
          <w:lang w:val="pt-BR" w:eastAsia="pt-BR"/>
        </w:rPr>
        <w:t>A seleção do exame desejado.</w:t>
      </w:r>
    </w:p>
    <w:p w14:paraId="465F57BE" w14:textId="77777777" w:rsidR="00286547" w:rsidRPr="00286547" w:rsidRDefault="00286547" w:rsidP="00286547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sz w:val="24"/>
          <w:szCs w:val="24"/>
          <w:lang w:val="pt-BR" w:eastAsia="pt-BR"/>
        </w:rPr>
        <w:t>O fornecimento de informações adicionais necessárias para a solicitação.</w:t>
      </w:r>
    </w:p>
    <w:p w14:paraId="52B5E818" w14:textId="77777777" w:rsidR="00286547" w:rsidRPr="00286547" w:rsidRDefault="00286547" w:rsidP="00286547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sz w:val="24"/>
          <w:szCs w:val="24"/>
          <w:lang w:val="pt-BR" w:eastAsia="pt-BR"/>
        </w:rPr>
        <w:t>A visualização do status da solicitação do exame.</w:t>
      </w:r>
    </w:p>
    <w:p w14:paraId="2795B2EB" w14:textId="77777777" w:rsidR="00286547" w:rsidRPr="00286547" w:rsidRDefault="00286547" w:rsidP="005C7335">
      <w:pPr>
        <w:pStyle w:val="Ttulo3"/>
        <w:rPr>
          <w:lang w:val="pt-BR" w:eastAsia="pt-BR"/>
        </w:rPr>
      </w:pPr>
      <w:bookmarkStart w:id="15" w:name="_Toc175038513"/>
      <w:r w:rsidRPr="009D4E1C">
        <w:rPr>
          <w:u w:val="single"/>
          <w:lang w:val="pt-BR" w:eastAsia="pt-BR"/>
        </w:rPr>
        <w:t>Notificações e Lembretes</w:t>
      </w:r>
      <w:r w:rsidRPr="005C7335">
        <w:rPr>
          <w:b/>
          <w:lang w:val="pt-BR" w:eastAsia="pt-BR"/>
        </w:rPr>
        <w:t xml:space="preserve"> </w:t>
      </w:r>
      <w:r w:rsidRPr="00286547">
        <w:rPr>
          <w:lang w:val="pt-BR" w:eastAsia="pt-BR"/>
        </w:rPr>
        <w:t>O sistema deve enviar notificações e lembretes para os usuários sobre:</w:t>
      </w:r>
      <w:bookmarkEnd w:id="15"/>
    </w:p>
    <w:p w14:paraId="34FD9ED0" w14:textId="77777777" w:rsidR="00286547" w:rsidRPr="00286547" w:rsidRDefault="00286547" w:rsidP="00286547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sz w:val="24"/>
          <w:szCs w:val="24"/>
          <w:lang w:val="pt-BR" w:eastAsia="pt-BR"/>
        </w:rPr>
        <w:t>Consultas médicas agendadas.</w:t>
      </w:r>
    </w:p>
    <w:p w14:paraId="00C2694F" w14:textId="77777777" w:rsidR="00286547" w:rsidRPr="00286547" w:rsidRDefault="00286547" w:rsidP="00286547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sz w:val="24"/>
          <w:szCs w:val="24"/>
          <w:lang w:val="pt-BR" w:eastAsia="pt-BR"/>
        </w:rPr>
        <w:t>Resultados de exames.</w:t>
      </w:r>
    </w:p>
    <w:p w14:paraId="3D4EA3B6" w14:textId="77777777" w:rsidR="00286547" w:rsidRPr="00286547" w:rsidRDefault="00286547" w:rsidP="00286547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sz w:val="24"/>
          <w:szCs w:val="24"/>
          <w:lang w:val="pt-BR" w:eastAsia="pt-BR"/>
        </w:rPr>
        <w:t>Outras informações relevantes, como mudanças no horário ou local da consulta.</w:t>
      </w:r>
    </w:p>
    <w:p w14:paraId="0CEB56D0" w14:textId="77777777" w:rsidR="00286547" w:rsidRPr="00286547" w:rsidRDefault="00286547" w:rsidP="005C7335">
      <w:pPr>
        <w:pStyle w:val="Ttulo3"/>
        <w:rPr>
          <w:lang w:val="pt-BR" w:eastAsia="pt-BR"/>
        </w:rPr>
      </w:pPr>
      <w:r w:rsidRPr="00286547">
        <w:rPr>
          <w:lang w:val="pt-BR" w:eastAsia="pt-BR"/>
        </w:rPr>
        <w:t xml:space="preserve"> </w:t>
      </w:r>
      <w:bookmarkStart w:id="16" w:name="_Toc175038514"/>
      <w:r w:rsidRPr="009D4E1C">
        <w:rPr>
          <w:u w:val="single"/>
          <w:lang w:val="pt-BR" w:eastAsia="pt-BR"/>
        </w:rPr>
        <w:t>Acesso a Informações de Saúde</w:t>
      </w:r>
      <w:r w:rsidRPr="00286547">
        <w:rPr>
          <w:lang w:val="pt-BR" w:eastAsia="pt-BR"/>
        </w:rPr>
        <w:t xml:space="preserve"> O aplicativo deve fornecer acesso a informações gerais sobre os serviços de saúde, incluindo:</w:t>
      </w:r>
      <w:bookmarkEnd w:id="16"/>
    </w:p>
    <w:p w14:paraId="3B6E1266" w14:textId="77777777" w:rsidR="00286547" w:rsidRPr="00286547" w:rsidRDefault="00286547" w:rsidP="00286547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sz w:val="24"/>
          <w:szCs w:val="24"/>
          <w:lang w:val="pt-BR" w:eastAsia="pt-BR"/>
        </w:rPr>
        <w:t>Horários de atendimento das UBS.</w:t>
      </w:r>
    </w:p>
    <w:p w14:paraId="08C4ACAC" w14:textId="77777777" w:rsidR="00286547" w:rsidRPr="00286547" w:rsidRDefault="00286547" w:rsidP="00286547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sz w:val="24"/>
          <w:szCs w:val="24"/>
          <w:lang w:val="pt-BR" w:eastAsia="pt-BR"/>
        </w:rPr>
        <w:t>Requisitos e orientações para a realização de exames.</w:t>
      </w:r>
    </w:p>
    <w:p w14:paraId="7C20FF3F" w14:textId="77777777" w:rsidR="00286547" w:rsidRPr="00286547" w:rsidRDefault="00286547" w:rsidP="00286547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sz w:val="24"/>
          <w:szCs w:val="24"/>
          <w:lang w:val="pt-BR" w:eastAsia="pt-BR"/>
        </w:rPr>
        <w:t>Informações sobre a localização das UBS.</w:t>
      </w:r>
    </w:p>
    <w:p w14:paraId="18ED2001" w14:textId="77777777" w:rsidR="00286547" w:rsidRPr="00286547" w:rsidRDefault="00286547" w:rsidP="005C7335">
      <w:pPr>
        <w:pStyle w:val="Ttulo2"/>
        <w:rPr>
          <w:lang w:val="pt-BR" w:eastAsia="pt-BR"/>
        </w:rPr>
      </w:pPr>
      <w:bookmarkStart w:id="17" w:name="_Toc175038515"/>
      <w:r w:rsidRPr="00286547">
        <w:rPr>
          <w:lang w:val="pt-BR" w:eastAsia="pt-BR"/>
        </w:rPr>
        <w:t>Requisitos de Performance</w:t>
      </w:r>
      <w:bookmarkEnd w:id="17"/>
    </w:p>
    <w:p w14:paraId="5BF1939D" w14:textId="77777777" w:rsidR="00286547" w:rsidRPr="00286547" w:rsidRDefault="00286547" w:rsidP="00286547">
      <w:pPr>
        <w:widowControl/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sz w:val="24"/>
          <w:szCs w:val="24"/>
          <w:lang w:val="pt-BR" w:eastAsia="pt-BR"/>
        </w:rPr>
        <w:t>Esta seção descreve as características de desempenho esperadas para o Magnus + Saúde, incluindo tempos de resposta e capacidade.</w:t>
      </w:r>
    </w:p>
    <w:p w14:paraId="5DB8D24A" w14:textId="77777777" w:rsidR="00286547" w:rsidRPr="009D4E1C" w:rsidRDefault="00286547" w:rsidP="005C7335">
      <w:pPr>
        <w:pStyle w:val="Ttulo3"/>
        <w:rPr>
          <w:u w:val="single"/>
          <w:lang w:val="pt-BR" w:eastAsia="pt-BR"/>
        </w:rPr>
      </w:pPr>
      <w:r w:rsidRPr="00286547">
        <w:rPr>
          <w:lang w:val="pt-BR" w:eastAsia="pt-BR"/>
        </w:rPr>
        <w:t xml:space="preserve"> </w:t>
      </w:r>
      <w:bookmarkStart w:id="18" w:name="_Toc175038516"/>
      <w:r w:rsidRPr="009D4E1C">
        <w:rPr>
          <w:u w:val="single"/>
          <w:lang w:val="pt-BR" w:eastAsia="pt-BR"/>
        </w:rPr>
        <w:t>Tempo de Resposta</w:t>
      </w:r>
      <w:bookmarkEnd w:id="18"/>
    </w:p>
    <w:p w14:paraId="16683C13" w14:textId="77777777" w:rsidR="00286547" w:rsidRPr="00286547" w:rsidRDefault="00286547" w:rsidP="00286547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b/>
          <w:bCs/>
          <w:sz w:val="24"/>
          <w:szCs w:val="24"/>
          <w:lang w:val="pt-BR" w:eastAsia="pt-BR"/>
        </w:rPr>
        <w:t>Tempo de Resposta Médio:</w:t>
      </w:r>
      <w:r w:rsidRPr="00286547">
        <w:rPr>
          <w:sz w:val="24"/>
          <w:szCs w:val="24"/>
          <w:lang w:val="pt-BR" w:eastAsia="pt-BR"/>
        </w:rPr>
        <w:t xml:space="preserve"> O sistema deve processar uma solicitação de agendamento de consulta em até 5 segundos.</w:t>
      </w:r>
    </w:p>
    <w:p w14:paraId="37D55A8D" w14:textId="77777777" w:rsidR="00286547" w:rsidRPr="00286547" w:rsidRDefault="00286547" w:rsidP="00286547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b/>
          <w:bCs/>
          <w:sz w:val="24"/>
          <w:szCs w:val="24"/>
          <w:lang w:val="pt-BR" w:eastAsia="pt-BR"/>
        </w:rPr>
        <w:t>Tempo de Resposta Máximo:</w:t>
      </w:r>
      <w:r w:rsidRPr="00286547">
        <w:rPr>
          <w:sz w:val="24"/>
          <w:szCs w:val="24"/>
          <w:lang w:val="pt-BR" w:eastAsia="pt-BR"/>
        </w:rPr>
        <w:t xml:space="preserve"> O sistema deve garantir que nenhuma solicitação de agendamento ou solicitação de exame demore mais do que 10 segundos para ser processada.</w:t>
      </w:r>
    </w:p>
    <w:p w14:paraId="0EFFAF2A" w14:textId="77777777" w:rsidR="00286547" w:rsidRPr="009D4E1C" w:rsidRDefault="00286547" w:rsidP="005C7335">
      <w:pPr>
        <w:pStyle w:val="Ttulo3"/>
        <w:rPr>
          <w:u w:val="single"/>
          <w:lang w:val="pt-BR" w:eastAsia="pt-BR"/>
        </w:rPr>
      </w:pPr>
      <w:r w:rsidRPr="00286547">
        <w:rPr>
          <w:lang w:val="pt-BR" w:eastAsia="pt-BR"/>
        </w:rPr>
        <w:t xml:space="preserve"> </w:t>
      </w:r>
      <w:bookmarkStart w:id="19" w:name="_Toc175038517"/>
      <w:r w:rsidRPr="009D4E1C">
        <w:rPr>
          <w:u w:val="single"/>
          <w:lang w:val="pt-BR" w:eastAsia="pt-BR"/>
        </w:rPr>
        <w:t>Taxa de Transferência</w:t>
      </w:r>
      <w:bookmarkEnd w:id="19"/>
    </w:p>
    <w:p w14:paraId="01EF8CDE" w14:textId="77777777" w:rsidR="00286547" w:rsidRPr="00286547" w:rsidRDefault="00286547" w:rsidP="00286547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b/>
          <w:bCs/>
          <w:sz w:val="24"/>
          <w:szCs w:val="24"/>
          <w:lang w:val="pt-BR" w:eastAsia="pt-BR"/>
        </w:rPr>
        <w:t>Transações por Segundo:</w:t>
      </w:r>
      <w:r w:rsidRPr="00286547">
        <w:rPr>
          <w:sz w:val="24"/>
          <w:szCs w:val="24"/>
          <w:lang w:val="pt-BR" w:eastAsia="pt-BR"/>
        </w:rPr>
        <w:t xml:space="preserve"> O sistema deve ser capaz de processar até 100 transações simultâneas.</w:t>
      </w:r>
    </w:p>
    <w:p w14:paraId="5DFBD360" w14:textId="77777777" w:rsidR="00286547" w:rsidRPr="009D4E1C" w:rsidRDefault="00286547" w:rsidP="005C7335">
      <w:pPr>
        <w:pStyle w:val="Ttulo3"/>
        <w:rPr>
          <w:u w:val="single"/>
          <w:lang w:val="pt-BR" w:eastAsia="pt-BR"/>
        </w:rPr>
      </w:pPr>
      <w:r w:rsidRPr="005C7335">
        <w:rPr>
          <w:lang w:val="pt-BR" w:eastAsia="pt-BR"/>
        </w:rPr>
        <w:t xml:space="preserve"> </w:t>
      </w:r>
      <w:bookmarkStart w:id="20" w:name="_Toc175038518"/>
      <w:r w:rsidRPr="009D4E1C">
        <w:rPr>
          <w:u w:val="single"/>
          <w:lang w:val="pt-BR" w:eastAsia="pt-BR"/>
        </w:rPr>
        <w:t>Capacidade</w:t>
      </w:r>
      <w:bookmarkEnd w:id="20"/>
    </w:p>
    <w:p w14:paraId="20E8E298" w14:textId="77777777" w:rsidR="00286547" w:rsidRPr="00286547" w:rsidRDefault="00286547" w:rsidP="00286547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b/>
          <w:bCs/>
          <w:sz w:val="24"/>
          <w:szCs w:val="24"/>
          <w:lang w:val="pt-BR" w:eastAsia="pt-BR"/>
        </w:rPr>
        <w:t>Número de Usuários:</w:t>
      </w:r>
      <w:r w:rsidRPr="00286547">
        <w:rPr>
          <w:sz w:val="24"/>
          <w:szCs w:val="24"/>
          <w:lang w:val="pt-BR" w:eastAsia="pt-BR"/>
        </w:rPr>
        <w:t xml:space="preserve"> O sistema deve acomodar até 50.000 usuários simultaneamente.</w:t>
      </w:r>
    </w:p>
    <w:p w14:paraId="2149AE19" w14:textId="77777777" w:rsidR="00286547" w:rsidRPr="009D4E1C" w:rsidRDefault="00286547" w:rsidP="005C7335">
      <w:pPr>
        <w:pStyle w:val="Ttulo3"/>
        <w:rPr>
          <w:u w:val="single"/>
          <w:lang w:val="pt-BR" w:eastAsia="pt-BR"/>
        </w:rPr>
      </w:pPr>
      <w:r w:rsidRPr="00286547">
        <w:rPr>
          <w:lang w:val="pt-BR" w:eastAsia="pt-BR"/>
        </w:rPr>
        <w:t xml:space="preserve"> </w:t>
      </w:r>
      <w:bookmarkStart w:id="21" w:name="_Toc175038519"/>
      <w:r w:rsidRPr="009D4E1C">
        <w:rPr>
          <w:u w:val="single"/>
          <w:lang w:val="pt-BR" w:eastAsia="pt-BR"/>
        </w:rPr>
        <w:t>Modos de Degradação</w:t>
      </w:r>
      <w:bookmarkEnd w:id="21"/>
    </w:p>
    <w:p w14:paraId="22A8B67F" w14:textId="77777777" w:rsidR="00286547" w:rsidRPr="00286547" w:rsidRDefault="00286547" w:rsidP="00286547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b/>
          <w:bCs/>
          <w:sz w:val="24"/>
          <w:szCs w:val="24"/>
          <w:lang w:val="pt-BR" w:eastAsia="pt-BR"/>
        </w:rPr>
        <w:t>Modo Degradado Aceitável:</w:t>
      </w:r>
      <w:r w:rsidRPr="00286547">
        <w:rPr>
          <w:sz w:val="24"/>
          <w:szCs w:val="24"/>
          <w:lang w:val="pt-BR" w:eastAsia="pt-BR"/>
        </w:rPr>
        <w:t xml:space="preserve"> O sistema deve operar com funcionalidades limitadas (por exemplo, apenas visualização de informações) se a capacidade de processamento for temporariamente reduzida.</w:t>
      </w:r>
    </w:p>
    <w:p w14:paraId="3D6DEF91" w14:textId="77777777" w:rsidR="00286547" w:rsidRPr="009D4E1C" w:rsidRDefault="00286547" w:rsidP="005C7335">
      <w:pPr>
        <w:pStyle w:val="Ttulo3"/>
        <w:rPr>
          <w:u w:val="single"/>
          <w:lang w:val="pt-BR" w:eastAsia="pt-BR"/>
        </w:rPr>
      </w:pPr>
      <w:r w:rsidRPr="00286547">
        <w:rPr>
          <w:lang w:val="pt-BR" w:eastAsia="pt-BR"/>
        </w:rPr>
        <w:t xml:space="preserve"> </w:t>
      </w:r>
      <w:bookmarkStart w:id="22" w:name="_Toc175038520"/>
      <w:r w:rsidRPr="009D4E1C">
        <w:rPr>
          <w:u w:val="single"/>
          <w:lang w:val="pt-BR" w:eastAsia="pt-BR"/>
        </w:rPr>
        <w:t>Utilização de Recursos</w:t>
      </w:r>
      <w:bookmarkEnd w:id="22"/>
    </w:p>
    <w:p w14:paraId="3D8C67D1" w14:textId="77777777" w:rsidR="00286547" w:rsidRPr="00286547" w:rsidRDefault="00286547" w:rsidP="00286547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b/>
          <w:bCs/>
          <w:sz w:val="24"/>
          <w:szCs w:val="24"/>
          <w:lang w:val="pt-BR" w:eastAsia="pt-BR"/>
        </w:rPr>
        <w:t>Memória:</w:t>
      </w:r>
      <w:r w:rsidRPr="00286547">
        <w:rPr>
          <w:sz w:val="24"/>
          <w:szCs w:val="24"/>
          <w:lang w:val="pt-BR" w:eastAsia="pt-BR"/>
        </w:rPr>
        <w:t xml:space="preserve"> O aplicativo deve usar no máximo 100 MB de memória RAM por instância.</w:t>
      </w:r>
    </w:p>
    <w:p w14:paraId="4E77841B" w14:textId="77777777" w:rsidR="00286547" w:rsidRPr="00286547" w:rsidRDefault="00286547" w:rsidP="00286547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b/>
          <w:bCs/>
          <w:sz w:val="24"/>
          <w:szCs w:val="24"/>
          <w:lang w:val="pt-BR" w:eastAsia="pt-BR"/>
        </w:rPr>
        <w:t>Armazenamento:</w:t>
      </w:r>
      <w:r w:rsidRPr="00286547">
        <w:rPr>
          <w:sz w:val="24"/>
          <w:szCs w:val="24"/>
          <w:lang w:val="pt-BR" w:eastAsia="pt-BR"/>
        </w:rPr>
        <w:t xml:space="preserve"> O sistema deve usar até 1 GB de armazenamento em disco para dados de usuários e logs.</w:t>
      </w:r>
    </w:p>
    <w:p w14:paraId="5A13EF13" w14:textId="77777777" w:rsidR="00286547" w:rsidRPr="00286547" w:rsidRDefault="00286547" w:rsidP="005C7335">
      <w:pPr>
        <w:pStyle w:val="Ttulo2"/>
        <w:rPr>
          <w:lang w:val="pt-BR" w:eastAsia="pt-BR"/>
        </w:rPr>
      </w:pPr>
      <w:bookmarkStart w:id="23" w:name="_Toc175038521"/>
      <w:r w:rsidRPr="00286547">
        <w:rPr>
          <w:lang w:val="pt-BR" w:eastAsia="pt-BR"/>
        </w:rPr>
        <w:t>Atributos do Sistema de Software</w:t>
      </w:r>
      <w:bookmarkEnd w:id="23"/>
    </w:p>
    <w:p w14:paraId="49C7A1FD" w14:textId="77777777" w:rsidR="00286547" w:rsidRPr="009D4E1C" w:rsidRDefault="00286547" w:rsidP="005C7335">
      <w:pPr>
        <w:pStyle w:val="Ttulo3"/>
        <w:rPr>
          <w:u w:val="single"/>
          <w:lang w:val="pt-BR" w:eastAsia="pt-BR"/>
        </w:rPr>
      </w:pPr>
      <w:bookmarkStart w:id="24" w:name="_Toc175038522"/>
      <w:r w:rsidRPr="009D4E1C">
        <w:rPr>
          <w:u w:val="single"/>
          <w:lang w:val="pt-BR" w:eastAsia="pt-BR"/>
        </w:rPr>
        <w:t>Restrições do Design</w:t>
      </w:r>
      <w:bookmarkEnd w:id="24"/>
    </w:p>
    <w:p w14:paraId="0A9E4AF1" w14:textId="77777777" w:rsidR="00286547" w:rsidRPr="00982E15" w:rsidRDefault="00286547" w:rsidP="00982E15">
      <w:pPr>
        <w:pStyle w:val="Ttulo3"/>
        <w:rPr>
          <w:lang w:val="pt-BR" w:eastAsia="pt-BR"/>
        </w:rPr>
      </w:pPr>
      <w:r w:rsidRPr="00982E15">
        <w:rPr>
          <w:b/>
          <w:lang w:val="pt-BR" w:eastAsia="pt-BR"/>
        </w:rPr>
        <w:t xml:space="preserve"> </w:t>
      </w:r>
      <w:bookmarkStart w:id="25" w:name="_Toc175038523"/>
      <w:r w:rsidRPr="009D4E1C">
        <w:rPr>
          <w:u w:val="single"/>
          <w:lang w:val="pt-BR" w:eastAsia="pt-BR"/>
        </w:rPr>
        <w:t>Compatibilidade com Sistemas</w:t>
      </w:r>
      <w:r w:rsidRPr="00286547">
        <w:rPr>
          <w:lang w:val="pt-BR" w:eastAsia="pt-BR"/>
        </w:rPr>
        <w:t xml:space="preserve"> </w:t>
      </w:r>
      <w:r w:rsidRPr="00982E15">
        <w:rPr>
          <w:lang w:val="pt-BR" w:eastAsia="pt-BR"/>
        </w:rPr>
        <w:t>SUS O Magnus + Saúde deve ser compatível com os sistemas existentes do SUS, incluindo a integração com bancos de dados e APIs fornecidos pelo SUS.</w:t>
      </w:r>
      <w:bookmarkEnd w:id="25"/>
    </w:p>
    <w:p w14:paraId="75ADC5D5" w14:textId="77777777" w:rsidR="00286547" w:rsidRPr="009D4E1C" w:rsidRDefault="00286547" w:rsidP="00982E15">
      <w:pPr>
        <w:pStyle w:val="Ttulo3"/>
        <w:rPr>
          <w:b/>
          <w:u w:val="single"/>
          <w:lang w:val="pt-BR" w:eastAsia="pt-BR"/>
        </w:rPr>
      </w:pPr>
      <w:r w:rsidRPr="009D4E1C">
        <w:rPr>
          <w:b/>
          <w:u w:val="single"/>
          <w:lang w:val="pt-BR" w:eastAsia="pt-BR"/>
        </w:rPr>
        <w:t xml:space="preserve"> </w:t>
      </w:r>
      <w:bookmarkStart w:id="26" w:name="_Toc175038524"/>
      <w:r w:rsidRPr="009D4E1C">
        <w:rPr>
          <w:b/>
          <w:u w:val="single"/>
          <w:lang w:val="pt-BR" w:eastAsia="pt-BR"/>
        </w:rPr>
        <w:t>Interfaces</w:t>
      </w:r>
      <w:bookmarkEnd w:id="26"/>
    </w:p>
    <w:p w14:paraId="268B64C2" w14:textId="77777777" w:rsidR="00286547" w:rsidRPr="009D4E1C" w:rsidRDefault="00286547" w:rsidP="00982E15">
      <w:pPr>
        <w:pStyle w:val="Ttulo4"/>
        <w:rPr>
          <w:u w:val="single"/>
          <w:lang w:val="pt-BR" w:eastAsia="pt-BR"/>
        </w:rPr>
      </w:pPr>
      <w:r w:rsidRPr="009D4E1C">
        <w:rPr>
          <w:u w:val="single"/>
          <w:lang w:val="pt-BR" w:eastAsia="pt-BR"/>
        </w:rPr>
        <w:t>Interface de Usuário</w:t>
      </w:r>
    </w:p>
    <w:p w14:paraId="4CA51B00" w14:textId="77777777" w:rsidR="00286547" w:rsidRPr="00286547" w:rsidRDefault="00286547" w:rsidP="00286547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b/>
          <w:bCs/>
          <w:sz w:val="24"/>
          <w:szCs w:val="24"/>
          <w:lang w:val="pt-BR" w:eastAsia="pt-BR"/>
        </w:rPr>
        <w:t>Descrição:</w:t>
      </w:r>
      <w:r w:rsidRPr="00286547">
        <w:rPr>
          <w:sz w:val="24"/>
          <w:szCs w:val="24"/>
          <w:lang w:val="pt-BR" w:eastAsia="pt-BR"/>
        </w:rPr>
        <w:t xml:space="preserve"> O aplicativo deve ter uma interface amigável e acessível, com navegação intuitiva e suporte a múltiplos idiomas.</w:t>
      </w:r>
    </w:p>
    <w:p w14:paraId="7509B580" w14:textId="77777777" w:rsidR="00286547" w:rsidRPr="00286547" w:rsidRDefault="00286547" w:rsidP="00286547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b/>
          <w:bCs/>
          <w:sz w:val="24"/>
          <w:szCs w:val="24"/>
          <w:lang w:val="pt-BR" w:eastAsia="pt-BR"/>
        </w:rPr>
        <w:t>Protótipos:</w:t>
      </w:r>
      <w:r w:rsidRPr="00286547">
        <w:rPr>
          <w:sz w:val="24"/>
          <w:szCs w:val="24"/>
          <w:lang w:val="pt-BR" w:eastAsia="pt-BR"/>
        </w:rPr>
        <w:t xml:space="preserve"> Prototipos de design estarão disponíveis para revisão durante o processo de desenvolvimento.</w:t>
      </w:r>
    </w:p>
    <w:p w14:paraId="1084DBED" w14:textId="77777777" w:rsidR="00286547" w:rsidRPr="009D4E1C" w:rsidRDefault="00286547" w:rsidP="00982E15">
      <w:pPr>
        <w:pStyle w:val="Ttulo4"/>
        <w:rPr>
          <w:u w:val="single"/>
          <w:lang w:val="pt-BR" w:eastAsia="pt-BR"/>
        </w:rPr>
      </w:pPr>
      <w:r w:rsidRPr="009D4E1C">
        <w:rPr>
          <w:u w:val="single"/>
          <w:lang w:val="pt-BR" w:eastAsia="pt-BR"/>
        </w:rPr>
        <w:t>Interfaces de Hardware</w:t>
      </w:r>
    </w:p>
    <w:p w14:paraId="53F5C047" w14:textId="77777777" w:rsidR="00286547" w:rsidRPr="00286547" w:rsidRDefault="00286547" w:rsidP="00286547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b/>
          <w:bCs/>
          <w:sz w:val="24"/>
          <w:szCs w:val="24"/>
          <w:lang w:val="pt-BR" w:eastAsia="pt-BR"/>
        </w:rPr>
        <w:t>Descrição:</w:t>
      </w:r>
      <w:r w:rsidRPr="00286547">
        <w:rPr>
          <w:sz w:val="24"/>
          <w:szCs w:val="24"/>
          <w:lang w:val="pt-BR" w:eastAsia="pt-BR"/>
        </w:rPr>
        <w:t xml:space="preserve"> O aplicativo deve ser compatível com dispositivos móveis (smartphones e tablets) que executam sistemas operacionais iOS e Android.</w:t>
      </w:r>
    </w:p>
    <w:p w14:paraId="15DE51F1" w14:textId="77777777" w:rsidR="00286547" w:rsidRPr="009D4E1C" w:rsidRDefault="00286547" w:rsidP="00982E15">
      <w:pPr>
        <w:pStyle w:val="Ttulo4"/>
        <w:rPr>
          <w:u w:val="single"/>
          <w:lang w:val="pt-BR" w:eastAsia="pt-BR"/>
        </w:rPr>
      </w:pPr>
      <w:r w:rsidRPr="009D4E1C">
        <w:rPr>
          <w:u w:val="single"/>
          <w:lang w:val="pt-BR" w:eastAsia="pt-BR"/>
        </w:rPr>
        <w:t>Interfaces de Software</w:t>
      </w:r>
    </w:p>
    <w:p w14:paraId="0CFA3E7B" w14:textId="77777777" w:rsidR="00286547" w:rsidRPr="00286547" w:rsidRDefault="00286547" w:rsidP="00286547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b/>
          <w:bCs/>
          <w:sz w:val="24"/>
          <w:szCs w:val="24"/>
          <w:lang w:val="pt-BR" w:eastAsia="pt-BR"/>
        </w:rPr>
        <w:t>Descrição:</w:t>
      </w:r>
      <w:r w:rsidRPr="00286547">
        <w:rPr>
          <w:sz w:val="24"/>
          <w:szCs w:val="24"/>
          <w:lang w:val="pt-BR" w:eastAsia="pt-BR"/>
        </w:rPr>
        <w:t xml:space="preserve"> O Magnus + Saúde deve integrar-se com o banco de dados do SUS para o gerenciamento de informações de consultas e exames.</w:t>
      </w:r>
    </w:p>
    <w:p w14:paraId="773BA370" w14:textId="77777777" w:rsidR="00286547" w:rsidRPr="009D4E1C" w:rsidRDefault="00286547" w:rsidP="00982E15">
      <w:pPr>
        <w:pStyle w:val="Ttulo4"/>
        <w:rPr>
          <w:u w:val="single"/>
          <w:lang w:val="pt-BR" w:eastAsia="pt-BR"/>
        </w:rPr>
      </w:pPr>
      <w:r w:rsidRPr="009D4E1C">
        <w:rPr>
          <w:u w:val="single"/>
          <w:lang w:val="pt-BR" w:eastAsia="pt-BR"/>
        </w:rPr>
        <w:t>Interfaces de Comunicação</w:t>
      </w:r>
    </w:p>
    <w:p w14:paraId="45F9E6B7" w14:textId="77777777" w:rsidR="00286547" w:rsidRPr="00286547" w:rsidRDefault="00286547" w:rsidP="00286547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b/>
          <w:bCs/>
          <w:sz w:val="24"/>
          <w:szCs w:val="24"/>
          <w:lang w:val="pt-BR" w:eastAsia="pt-BR"/>
        </w:rPr>
        <w:t>Descrição:</w:t>
      </w:r>
      <w:r w:rsidRPr="00286547">
        <w:rPr>
          <w:sz w:val="24"/>
          <w:szCs w:val="24"/>
          <w:lang w:val="pt-BR" w:eastAsia="pt-BR"/>
        </w:rPr>
        <w:t xml:space="preserve"> O sistema deve suportar comunicação segura através de protocolos HTTPS para garantir a privacidade dos dados transmitidos.</w:t>
      </w:r>
    </w:p>
    <w:p w14:paraId="1F14CB08" w14:textId="77777777" w:rsidR="00286547" w:rsidRPr="009D4E1C" w:rsidRDefault="00286547" w:rsidP="00982E15">
      <w:pPr>
        <w:pStyle w:val="Ttulo3"/>
        <w:rPr>
          <w:b/>
          <w:u w:val="single"/>
          <w:lang w:val="pt-BR" w:eastAsia="pt-BR"/>
        </w:rPr>
      </w:pPr>
      <w:r w:rsidRPr="009D4E1C">
        <w:rPr>
          <w:b/>
          <w:u w:val="single"/>
          <w:lang w:val="pt-BR" w:eastAsia="pt-BR"/>
        </w:rPr>
        <w:t xml:space="preserve"> </w:t>
      </w:r>
      <w:bookmarkStart w:id="27" w:name="_Toc175038525"/>
      <w:r w:rsidRPr="009D4E1C">
        <w:rPr>
          <w:b/>
          <w:u w:val="single"/>
          <w:lang w:val="pt-BR" w:eastAsia="pt-BR"/>
        </w:rPr>
        <w:t>Componentes Comprados</w:t>
      </w:r>
      <w:bookmarkEnd w:id="27"/>
    </w:p>
    <w:p w14:paraId="7BBDAF7E" w14:textId="77777777" w:rsidR="00286547" w:rsidRPr="009D4E1C" w:rsidRDefault="00286547" w:rsidP="00982E15">
      <w:pPr>
        <w:pStyle w:val="Ttulo4"/>
        <w:rPr>
          <w:u w:val="single"/>
          <w:lang w:val="pt-BR" w:eastAsia="pt-BR"/>
        </w:rPr>
      </w:pPr>
      <w:r w:rsidRPr="009D4E1C">
        <w:rPr>
          <w:u w:val="single"/>
          <w:lang w:val="pt-BR" w:eastAsia="pt-BR"/>
        </w:rPr>
        <w:t>Licenciamento de Software</w:t>
      </w:r>
    </w:p>
    <w:p w14:paraId="370280D1" w14:textId="77777777" w:rsidR="00286547" w:rsidRPr="00286547" w:rsidRDefault="00286547" w:rsidP="00286547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b/>
          <w:bCs/>
          <w:sz w:val="24"/>
          <w:szCs w:val="24"/>
          <w:lang w:val="pt-BR" w:eastAsia="pt-BR"/>
        </w:rPr>
        <w:t>Descrição:</w:t>
      </w:r>
      <w:r w:rsidRPr="00286547">
        <w:rPr>
          <w:sz w:val="24"/>
          <w:szCs w:val="24"/>
          <w:lang w:val="pt-BR" w:eastAsia="pt-BR"/>
        </w:rPr>
        <w:t xml:space="preserve"> O Magnus + Saúde utilizará bibliotecas de terceiros, cujas licenças e restrições devem ser respeitadas conforme especificado pelos fornecedores.</w:t>
      </w:r>
    </w:p>
    <w:p w14:paraId="76149821" w14:textId="77777777" w:rsidR="00286547" w:rsidRPr="009D4E1C" w:rsidRDefault="00286547" w:rsidP="00982E15">
      <w:pPr>
        <w:pStyle w:val="Ttulo4"/>
        <w:rPr>
          <w:u w:val="single"/>
          <w:lang w:val="pt-BR" w:eastAsia="pt-BR"/>
        </w:rPr>
      </w:pPr>
      <w:r w:rsidRPr="009D4E1C">
        <w:rPr>
          <w:u w:val="single"/>
          <w:lang w:val="pt-BR" w:eastAsia="pt-BR"/>
        </w:rPr>
        <w:t>Direitos Autorais e Marcas Registradas</w:t>
      </w:r>
    </w:p>
    <w:p w14:paraId="0F1D31C3" w14:textId="77777777" w:rsidR="00286547" w:rsidRPr="00286547" w:rsidRDefault="00286547" w:rsidP="00286547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b/>
          <w:bCs/>
          <w:sz w:val="24"/>
          <w:szCs w:val="24"/>
          <w:lang w:val="pt-BR" w:eastAsia="pt-BR"/>
        </w:rPr>
        <w:t>Descrição:</w:t>
      </w:r>
      <w:r w:rsidRPr="00286547">
        <w:rPr>
          <w:sz w:val="24"/>
          <w:szCs w:val="24"/>
          <w:lang w:val="pt-BR" w:eastAsia="pt-BR"/>
        </w:rPr>
        <w:t xml:space="preserve"> O aplicativo deve incluir avisos de direitos autorais e marcas registradas, conforme aplicável, e garantir conformidade com as leis de propriedade intelectual.</w:t>
      </w:r>
    </w:p>
    <w:p w14:paraId="6E0ABE69" w14:textId="77777777" w:rsidR="00286547" w:rsidRPr="009D4E1C" w:rsidRDefault="00286547" w:rsidP="00982E15">
      <w:pPr>
        <w:pStyle w:val="Ttulo3"/>
        <w:rPr>
          <w:b/>
          <w:u w:val="single"/>
          <w:lang w:val="pt-BR" w:eastAsia="pt-BR"/>
        </w:rPr>
      </w:pPr>
      <w:r w:rsidRPr="009D4E1C">
        <w:rPr>
          <w:b/>
          <w:u w:val="single"/>
          <w:lang w:val="pt-BR" w:eastAsia="pt-BR"/>
        </w:rPr>
        <w:t xml:space="preserve"> </w:t>
      </w:r>
      <w:bookmarkStart w:id="28" w:name="_Toc175038526"/>
      <w:r w:rsidRPr="009D4E1C">
        <w:rPr>
          <w:b/>
          <w:u w:val="single"/>
          <w:lang w:val="pt-BR" w:eastAsia="pt-BR"/>
        </w:rPr>
        <w:t>Padrões Aplicáveis</w:t>
      </w:r>
      <w:bookmarkEnd w:id="28"/>
    </w:p>
    <w:p w14:paraId="2D37A14E" w14:textId="77777777" w:rsidR="00286547" w:rsidRPr="009D4E1C" w:rsidRDefault="00286547" w:rsidP="00982E15">
      <w:pPr>
        <w:pStyle w:val="Ttulo4"/>
        <w:rPr>
          <w:u w:val="single"/>
          <w:lang w:val="pt-BR" w:eastAsia="pt-BR"/>
        </w:rPr>
      </w:pPr>
      <w:r w:rsidRPr="009D4E1C">
        <w:rPr>
          <w:u w:val="single"/>
          <w:lang w:val="pt-BR" w:eastAsia="pt-BR"/>
        </w:rPr>
        <w:t xml:space="preserve"> Padrões de Usabilidade e Acessibilidade</w:t>
      </w:r>
    </w:p>
    <w:p w14:paraId="4A33FB30" w14:textId="77777777" w:rsidR="00286547" w:rsidRPr="00286547" w:rsidRDefault="00286547" w:rsidP="00286547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b/>
          <w:bCs/>
          <w:sz w:val="24"/>
          <w:szCs w:val="24"/>
          <w:lang w:val="pt-BR" w:eastAsia="pt-BR"/>
        </w:rPr>
        <w:t>Descrição:</w:t>
      </w:r>
      <w:r w:rsidRPr="00286547">
        <w:rPr>
          <w:sz w:val="24"/>
          <w:szCs w:val="24"/>
          <w:lang w:val="pt-BR" w:eastAsia="pt-BR"/>
        </w:rPr>
        <w:t xml:space="preserve"> O Magnus + Saúde deve seguir os padrões de usabilidade e acessibilidade da W3C e os padrões de GUI da Microsoft.</w:t>
      </w:r>
    </w:p>
    <w:p w14:paraId="47382FB6" w14:textId="77777777" w:rsidR="00286547" w:rsidRPr="00286547" w:rsidRDefault="00286547" w:rsidP="00982E15">
      <w:pPr>
        <w:pStyle w:val="Ttulo2"/>
        <w:rPr>
          <w:lang w:val="pt-BR" w:eastAsia="pt-BR"/>
        </w:rPr>
      </w:pPr>
      <w:bookmarkStart w:id="29" w:name="_Toc175038527"/>
      <w:r w:rsidRPr="00286547">
        <w:rPr>
          <w:lang w:val="pt-BR" w:eastAsia="pt-BR"/>
        </w:rPr>
        <w:t>Outros Requisitos</w:t>
      </w:r>
      <w:bookmarkEnd w:id="29"/>
    </w:p>
    <w:p w14:paraId="518B39B3" w14:textId="77777777" w:rsidR="00286547" w:rsidRPr="009D4E1C" w:rsidRDefault="00286547" w:rsidP="00982E15">
      <w:pPr>
        <w:pStyle w:val="Ttulo3"/>
        <w:rPr>
          <w:b/>
          <w:u w:val="single"/>
          <w:lang w:val="pt-BR" w:eastAsia="pt-BR"/>
        </w:rPr>
      </w:pPr>
      <w:r w:rsidRPr="009D4E1C">
        <w:rPr>
          <w:b/>
          <w:u w:val="single"/>
          <w:lang w:val="pt-BR" w:eastAsia="pt-BR"/>
        </w:rPr>
        <w:t xml:space="preserve"> </w:t>
      </w:r>
      <w:bookmarkStart w:id="30" w:name="_Toc175038528"/>
      <w:r w:rsidRPr="009D4E1C">
        <w:rPr>
          <w:b/>
          <w:u w:val="single"/>
          <w:lang w:val="pt-BR" w:eastAsia="pt-BR"/>
        </w:rPr>
        <w:t>Requisitos de Usabilidade</w:t>
      </w:r>
      <w:bookmarkEnd w:id="30"/>
    </w:p>
    <w:p w14:paraId="65316709" w14:textId="77777777" w:rsidR="00286547" w:rsidRPr="009D4E1C" w:rsidRDefault="00286547" w:rsidP="00982E15">
      <w:pPr>
        <w:pStyle w:val="Ttulo4"/>
        <w:rPr>
          <w:u w:val="single"/>
          <w:lang w:val="pt-BR" w:eastAsia="pt-BR"/>
        </w:rPr>
      </w:pPr>
      <w:r w:rsidRPr="009D4E1C">
        <w:rPr>
          <w:u w:val="single"/>
          <w:lang w:val="pt-BR" w:eastAsia="pt-BR"/>
        </w:rPr>
        <w:t>Tempo de Treinamento</w:t>
      </w:r>
    </w:p>
    <w:p w14:paraId="334AAA66" w14:textId="77777777" w:rsidR="00286547" w:rsidRPr="00286547" w:rsidRDefault="00286547" w:rsidP="00286547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b/>
          <w:bCs/>
          <w:sz w:val="24"/>
          <w:szCs w:val="24"/>
          <w:lang w:val="pt-BR" w:eastAsia="pt-BR"/>
        </w:rPr>
        <w:t>Descrição:</w:t>
      </w:r>
      <w:r w:rsidRPr="00286547">
        <w:rPr>
          <w:sz w:val="24"/>
          <w:szCs w:val="24"/>
          <w:lang w:val="pt-BR" w:eastAsia="pt-BR"/>
        </w:rPr>
        <w:t xml:space="preserve"> O sistema deve ser intuitivo o suficiente para que usuários normais se tornem produtivos em menos de 30 minutos de treinamento. Usuários com conhecimento avançado devem ser capazes de operar o sistema com um treinamento mínimo.</w:t>
      </w:r>
    </w:p>
    <w:p w14:paraId="5277D4A2" w14:textId="77777777" w:rsidR="00286547" w:rsidRPr="009D4E1C" w:rsidRDefault="00286547" w:rsidP="00982E15">
      <w:pPr>
        <w:pStyle w:val="Ttulo3"/>
        <w:rPr>
          <w:b/>
          <w:u w:val="single"/>
          <w:lang w:val="pt-BR" w:eastAsia="pt-BR"/>
        </w:rPr>
      </w:pPr>
      <w:r w:rsidRPr="009D4E1C">
        <w:rPr>
          <w:b/>
          <w:u w:val="single"/>
          <w:lang w:val="pt-BR" w:eastAsia="pt-BR"/>
        </w:rPr>
        <w:t xml:space="preserve"> </w:t>
      </w:r>
      <w:bookmarkStart w:id="31" w:name="_Toc175038529"/>
      <w:r w:rsidRPr="009D4E1C">
        <w:rPr>
          <w:b/>
          <w:u w:val="single"/>
          <w:lang w:val="pt-BR" w:eastAsia="pt-BR"/>
        </w:rPr>
        <w:t>Requisitos de Confiabilidade</w:t>
      </w:r>
      <w:bookmarkEnd w:id="31"/>
    </w:p>
    <w:p w14:paraId="5A2532ED" w14:textId="77777777" w:rsidR="00286547" w:rsidRPr="009D4E1C" w:rsidRDefault="00286547" w:rsidP="00982E15">
      <w:pPr>
        <w:pStyle w:val="Ttulo4"/>
        <w:rPr>
          <w:u w:val="single"/>
          <w:lang w:val="pt-BR" w:eastAsia="pt-BR"/>
        </w:rPr>
      </w:pPr>
      <w:r w:rsidRPr="00286547">
        <w:rPr>
          <w:lang w:val="pt-BR" w:eastAsia="pt-BR"/>
        </w:rPr>
        <w:t xml:space="preserve"> </w:t>
      </w:r>
      <w:r w:rsidRPr="009D4E1C">
        <w:rPr>
          <w:u w:val="single"/>
          <w:lang w:val="pt-BR" w:eastAsia="pt-BR"/>
        </w:rPr>
        <w:t>Disponibilidade</w:t>
      </w:r>
    </w:p>
    <w:p w14:paraId="601F9366" w14:textId="77777777" w:rsidR="00286547" w:rsidRPr="00286547" w:rsidRDefault="00286547" w:rsidP="00286547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b/>
          <w:bCs/>
          <w:sz w:val="24"/>
          <w:szCs w:val="24"/>
          <w:lang w:val="pt-BR" w:eastAsia="pt-BR"/>
        </w:rPr>
        <w:t>Descrição:</w:t>
      </w:r>
      <w:r w:rsidRPr="00286547">
        <w:rPr>
          <w:sz w:val="24"/>
          <w:szCs w:val="24"/>
          <w:lang w:val="pt-BR" w:eastAsia="pt-BR"/>
        </w:rPr>
        <w:t xml:space="preserve"> O sistema deve garantir uma disponibilidade mínima de 99,5% ao longo do ano, excluindo períodos programados de manutenção.</w:t>
      </w:r>
    </w:p>
    <w:p w14:paraId="3666A013" w14:textId="77777777" w:rsidR="00286547" w:rsidRPr="009D4E1C" w:rsidRDefault="00286547" w:rsidP="00982E15">
      <w:pPr>
        <w:pStyle w:val="Ttulo4"/>
        <w:rPr>
          <w:u w:val="single"/>
          <w:lang w:val="pt-BR" w:eastAsia="pt-BR"/>
        </w:rPr>
      </w:pPr>
      <w:r w:rsidRPr="009D4E1C">
        <w:rPr>
          <w:u w:val="single"/>
          <w:lang w:val="pt-BR" w:eastAsia="pt-BR"/>
        </w:rPr>
        <w:t xml:space="preserve"> Tempo Médio entre Falhas (MTBF)</w:t>
      </w:r>
    </w:p>
    <w:p w14:paraId="1A17C196" w14:textId="77777777" w:rsidR="00286547" w:rsidRPr="00286547" w:rsidRDefault="00286547" w:rsidP="00286547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b/>
          <w:bCs/>
          <w:sz w:val="24"/>
          <w:szCs w:val="24"/>
          <w:lang w:val="pt-BR" w:eastAsia="pt-BR"/>
        </w:rPr>
        <w:t>Descrição:</w:t>
      </w:r>
      <w:r w:rsidRPr="00286547">
        <w:rPr>
          <w:sz w:val="24"/>
          <w:szCs w:val="24"/>
          <w:lang w:val="pt-BR" w:eastAsia="pt-BR"/>
        </w:rPr>
        <w:t xml:space="preserve"> O MTBF deve ser de pelo menos 1.000 horas.</w:t>
      </w:r>
    </w:p>
    <w:p w14:paraId="1C6A5250" w14:textId="77777777" w:rsidR="00286547" w:rsidRPr="009D4E1C" w:rsidRDefault="00286547" w:rsidP="00982E15">
      <w:pPr>
        <w:pStyle w:val="Ttulo4"/>
        <w:rPr>
          <w:u w:val="single"/>
          <w:lang w:val="pt-BR" w:eastAsia="pt-BR"/>
        </w:rPr>
      </w:pPr>
      <w:r w:rsidRPr="00286547">
        <w:rPr>
          <w:lang w:val="pt-BR" w:eastAsia="pt-BR"/>
        </w:rPr>
        <w:t xml:space="preserve"> </w:t>
      </w:r>
      <w:r w:rsidRPr="009D4E1C">
        <w:rPr>
          <w:u w:val="single"/>
          <w:lang w:val="pt-BR" w:eastAsia="pt-BR"/>
        </w:rPr>
        <w:t>Tempo Médio para Reparo (MTTR)</w:t>
      </w:r>
    </w:p>
    <w:p w14:paraId="35E49118" w14:textId="77777777" w:rsidR="00286547" w:rsidRPr="00286547" w:rsidRDefault="00286547" w:rsidP="00286547"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b/>
          <w:bCs/>
          <w:sz w:val="24"/>
          <w:szCs w:val="24"/>
          <w:lang w:val="pt-BR" w:eastAsia="pt-BR"/>
        </w:rPr>
        <w:t>Descrição:</w:t>
      </w:r>
      <w:r w:rsidRPr="00286547">
        <w:rPr>
          <w:sz w:val="24"/>
          <w:szCs w:val="24"/>
          <w:lang w:val="pt-BR" w:eastAsia="pt-BR"/>
        </w:rPr>
        <w:t xml:space="preserve"> O sistema deve ser restaurado após uma falha em até 2 horas.</w:t>
      </w:r>
    </w:p>
    <w:p w14:paraId="1C9F0AE1" w14:textId="77777777" w:rsidR="00286547" w:rsidRPr="009D4E1C" w:rsidRDefault="00286547" w:rsidP="00982E15">
      <w:pPr>
        <w:pStyle w:val="Ttulo3"/>
        <w:rPr>
          <w:b/>
          <w:u w:val="single"/>
          <w:lang w:val="pt-BR" w:eastAsia="pt-BR"/>
        </w:rPr>
      </w:pPr>
      <w:r w:rsidRPr="009D4E1C">
        <w:rPr>
          <w:b/>
          <w:u w:val="single"/>
          <w:lang w:val="pt-BR" w:eastAsia="pt-BR"/>
        </w:rPr>
        <w:t xml:space="preserve"> </w:t>
      </w:r>
      <w:bookmarkStart w:id="32" w:name="_Toc175038530"/>
      <w:r w:rsidRPr="009D4E1C">
        <w:rPr>
          <w:b/>
          <w:u w:val="single"/>
          <w:lang w:val="pt-BR" w:eastAsia="pt-BR"/>
        </w:rPr>
        <w:t>Suportabilidade</w:t>
      </w:r>
      <w:bookmarkEnd w:id="32"/>
    </w:p>
    <w:p w14:paraId="1C712651" w14:textId="77777777" w:rsidR="00286547" w:rsidRPr="009D4E1C" w:rsidRDefault="00286547" w:rsidP="00982E15">
      <w:pPr>
        <w:pStyle w:val="Ttulo4"/>
        <w:rPr>
          <w:u w:val="single"/>
          <w:lang w:val="pt-BR" w:eastAsia="pt-BR"/>
        </w:rPr>
      </w:pPr>
      <w:r w:rsidRPr="00286547">
        <w:rPr>
          <w:lang w:val="pt-BR" w:eastAsia="pt-BR"/>
        </w:rPr>
        <w:t xml:space="preserve"> </w:t>
      </w:r>
      <w:r w:rsidRPr="009D4E1C">
        <w:rPr>
          <w:u w:val="single"/>
          <w:lang w:val="pt-BR" w:eastAsia="pt-BR"/>
        </w:rPr>
        <w:t>Padrões de Codificação</w:t>
      </w:r>
    </w:p>
    <w:p w14:paraId="3BD7BD54" w14:textId="77777777" w:rsidR="00286547" w:rsidRPr="00286547" w:rsidRDefault="00286547" w:rsidP="00286547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b/>
          <w:bCs/>
          <w:sz w:val="24"/>
          <w:szCs w:val="24"/>
          <w:lang w:val="pt-BR" w:eastAsia="pt-BR"/>
        </w:rPr>
        <w:t>Descrição:</w:t>
      </w:r>
      <w:r w:rsidRPr="00286547">
        <w:rPr>
          <w:sz w:val="24"/>
          <w:szCs w:val="24"/>
          <w:lang w:val="pt-BR" w:eastAsia="pt-BR"/>
        </w:rPr>
        <w:t xml:space="preserve"> O código-fonte do Magnus + Saúde deve seguir padrões de codificação documentados e ser compatível com ferramentas de manutenção e análise de código.</w:t>
      </w:r>
    </w:p>
    <w:p w14:paraId="5E87196E" w14:textId="77777777" w:rsidR="00286547" w:rsidRPr="009D4E1C" w:rsidRDefault="00286547" w:rsidP="00982E15">
      <w:pPr>
        <w:pStyle w:val="Ttulo3"/>
        <w:rPr>
          <w:b/>
          <w:u w:val="single"/>
          <w:lang w:val="pt-BR" w:eastAsia="pt-BR"/>
        </w:rPr>
      </w:pPr>
      <w:r w:rsidRPr="009D4E1C">
        <w:rPr>
          <w:b/>
          <w:u w:val="single"/>
          <w:lang w:val="pt-BR" w:eastAsia="pt-BR"/>
        </w:rPr>
        <w:t xml:space="preserve"> </w:t>
      </w:r>
      <w:bookmarkStart w:id="33" w:name="_Toc175038531"/>
      <w:r w:rsidRPr="009D4E1C">
        <w:rPr>
          <w:b/>
          <w:u w:val="single"/>
          <w:lang w:val="pt-BR" w:eastAsia="pt-BR"/>
        </w:rPr>
        <w:t>Requisitos de Sistema de Ajuda e de Documentação de Usuário On-line</w:t>
      </w:r>
      <w:bookmarkEnd w:id="33"/>
    </w:p>
    <w:p w14:paraId="7FE76999" w14:textId="77777777" w:rsidR="00286547" w:rsidRPr="009D4E1C" w:rsidRDefault="00286547" w:rsidP="00982E15">
      <w:pPr>
        <w:pStyle w:val="Ttulo4"/>
        <w:rPr>
          <w:u w:val="single"/>
          <w:lang w:val="pt-BR" w:eastAsia="pt-BR"/>
        </w:rPr>
      </w:pPr>
      <w:r w:rsidRPr="009D4E1C">
        <w:rPr>
          <w:u w:val="single"/>
          <w:lang w:val="pt-BR" w:eastAsia="pt-BR"/>
        </w:rPr>
        <w:t>Documentação On-line</w:t>
      </w:r>
    </w:p>
    <w:p w14:paraId="6BCB0E36" w14:textId="77777777" w:rsidR="00286547" w:rsidRPr="00286547" w:rsidRDefault="00286547" w:rsidP="00286547">
      <w:pPr>
        <w:widowControl/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b/>
          <w:bCs/>
          <w:sz w:val="24"/>
          <w:szCs w:val="24"/>
          <w:lang w:val="pt-BR" w:eastAsia="pt-BR"/>
        </w:rPr>
        <w:t>Descrição:</w:t>
      </w:r>
      <w:r w:rsidRPr="00286547">
        <w:rPr>
          <w:sz w:val="24"/>
          <w:szCs w:val="24"/>
          <w:lang w:val="pt-BR" w:eastAsia="pt-BR"/>
        </w:rPr>
        <w:t xml:space="preserve"> O aplicativo deve incluir um sistema de ajuda on-line com documentação abrangente, incluindo FAQs e tutoriais interativos.</w:t>
      </w:r>
    </w:p>
    <w:p w14:paraId="67ED22BA" w14:textId="77777777" w:rsidR="00286547" w:rsidRPr="009D4E1C" w:rsidRDefault="00286547" w:rsidP="00982E15">
      <w:pPr>
        <w:pStyle w:val="Ttulo3"/>
        <w:rPr>
          <w:b/>
          <w:u w:val="single"/>
          <w:lang w:val="pt-BR" w:eastAsia="pt-BR"/>
        </w:rPr>
      </w:pPr>
      <w:r w:rsidRPr="009D4E1C">
        <w:rPr>
          <w:b/>
          <w:u w:val="single"/>
          <w:lang w:val="pt-BR" w:eastAsia="pt-BR"/>
        </w:rPr>
        <w:t xml:space="preserve"> </w:t>
      </w:r>
      <w:bookmarkStart w:id="34" w:name="_Toc175038532"/>
      <w:r w:rsidRPr="009D4E1C">
        <w:rPr>
          <w:b/>
          <w:u w:val="single"/>
          <w:lang w:val="pt-BR" w:eastAsia="pt-BR"/>
        </w:rPr>
        <w:t>Requisitos de Licenciamento</w:t>
      </w:r>
      <w:bookmarkEnd w:id="34"/>
    </w:p>
    <w:p w14:paraId="0F5A362E" w14:textId="77777777" w:rsidR="00286547" w:rsidRPr="009D4E1C" w:rsidRDefault="00286547" w:rsidP="00982E15">
      <w:pPr>
        <w:pStyle w:val="Ttulo4"/>
        <w:rPr>
          <w:u w:val="single"/>
          <w:lang w:val="pt-BR" w:eastAsia="pt-BR"/>
        </w:rPr>
      </w:pPr>
      <w:r w:rsidRPr="009D4E1C">
        <w:rPr>
          <w:u w:val="single"/>
          <w:lang w:val="pt-BR" w:eastAsia="pt-BR"/>
        </w:rPr>
        <w:t xml:space="preserve"> Restrições de Licenciamento</w:t>
      </w:r>
    </w:p>
    <w:p w14:paraId="12DD38D0" w14:textId="77777777" w:rsidR="00A92C0D" w:rsidRPr="00286547" w:rsidRDefault="00286547" w:rsidP="00286547">
      <w:pPr>
        <w:widowControl/>
        <w:numPr>
          <w:ilvl w:val="0"/>
          <w:numId w:val="33"/>
        </w:numPr>
        <w:spacing w:before="100" w:beforeAutospacing="1" w:after="100" w:afterAutospacing="1" w:line="240" w:lineRule="auto"/>
        <w:rPr>
          <w:sz w:val="24"/>
          <w:szCs w:val="24"/>
          <w:lang w:val="pt-BR" w:eastAsia="pt-BR"/>
        </w:rPr>
      </w:pPr>
      <w:r w:rsidRPr="00286547">
        <w:rPr>
          <w:b/>
          <w:bCs/>
          <w:sz w:val="24"/>
          <w:szCs w:val="24"/>
          <w:lang w:val="pt-BR" w:eastAsia="pt-BR"/>
        </w:rPr>
        <w:t>Descrição:</w:t>
      </w:r>
      <w:r w:rsidRPr="00286547">
        <w:rPr>
          <w:sz w:val="24"/>
          <w:szCs w:val="24"/>
          <w:lang w:val="pt-BR" w:eastAsia="pt-BR"/>
        </w:rPr>
        <w:t xml:space="preserve"> O aplicativo deve respeitar todos os requisitos de licenciamento de software e direitos autorais aplicáveis, garantindo a conformidade com as políticas de uso e distribuição de software.</w:t>
      </w:r>
    </w:p>
    <w:sectPr w:rsidR="00A92C0D" w:rsidRPr="0028654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19A0F" w14:textId="77777777" w:rsidR="003A6BCA" w:rsidRDefault="003A6BCA">
      <w:pPr>
        <w:spacing w:line="240" w:lineRule="auto"/>
      </w:pPr>
      <w:r>
        <w:separator/>
      </w:r>
    </w:p>
  </w:endnote>
  <w:endnote w:type="continuationSeparator" w:id="0">
    <w:p w14:paraId="24DEB4CE" w14:textId="77777777" w:rsidR="003A6BCA" w:rsidRDefault="003A6B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FC002" w14:textId="77777777" w:rsidR="00DE4ECF" w:rsidRDefault="00DE4EC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E35C046" w14:textId="77777777" w:rsidR="00DE4ECF" w:rsidRDefault="00DE4EC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E4ECF" w14:paraId="0D8C6C18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4A3D8F" w14:textId="2A3FC3CD" w:rsidR="00DE4ECF" w:rsidRDefault="00DE4ECF">
          <w:pPr>
            <w:ind w:right="360"/>
          </w:pPr>
          <w:r>
            <w:t>Confide</w:t>
          </w:r>
          <w:r w:rsidR="009D4E1C">
            <w:t>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285BCF" w14:textId="403B0B1D" w:rsidR="00DE4ECF" w:rsidRDefault="00DE4ECF">
          <w:pPr>
            <w:jc w:val="center"/>
          </w:pPr>
          <w:r>
            <w:sym w:font="Symbol" w:char="F0D3"/>
          </w:r>
          <w:r w:rsidR="001B71A6">
            <w:t>MAGNUS +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863AB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56EB44" w14:textId="77777777" w:rsidR="00DE4ECF" w:rsidRDefault="00DE4ECF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01052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5F1B86C5" w14:textId="77777777" w:rsidR="00DE4ECF" w:rsidRDefault="00DE4E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AA182" w14:textId="77777777" w:rsidR="00DE4ECF" w:rsidRDefault="00DE4E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4BB01" w14:textId="77777777" w:rsidR="003A6BCA" w:rsidRDefault="003A6BCA">
      <w:pPr>
        <w:spacing w:line="240" w:lineRule="auto"/>
      </w:pPr>
      <w:r>
        <w:separator/>
      </w:r>
    </w:p>
  </w:footnote>
  <w:footnote w:type="continuationSeparator" w:id="0">
    <w:p w14:paraId="4BE255C6" w14:textId="77777777" w:rsidR="003A6BCA" w:rsidRDefault="003A6B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9A9C7" w14:textId="77777777" w:rsidR="00DE4ECF" w:rsidRDefault="00DE4ECF">
    <w:pPr>
      <w:rPr>
        <w:sz w:val="24"/>
      </w:rPr>
    </w:pPr>
  </w:p>
  <w:p w14:paraId="54132656" w14:textId="77777777" w:rsidR="00DE4ECF" w:rsidRDefault="00DE4ECF">
    <w:pPr>
      <w:pBdr>
        <w:top w:val="single" w:sz="6" w:space="1" w:color="auto"/>
      </w:pBdr>
      <w:rPr>
        <w:sz w:val="24"/>
      </w:rPr>
    </w:pPr>
  </w:p>
  <w:p w14:paraId="7DB2926C" w14:textId="77777777" w:rsidR="00134EC0" w:rsidRDefault="00134EC0" w:rsidP="00134EC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MAGNUS +</w:t>
    </w:r>
  </w:p>
  <w:p w14:paraId="46A829A0" w14:textId="77777777" w:rsidR="00DE4ECF" w:rsidRDefault="00DE4ECF">
    <w:pPr>
      <w:pBdr>
        <w:bottom w:val="single" w:sz="6" w:space="1" w:color="auto"/>
      </w:pBdr>
      <w:jc w:val="right"/>
      <w:rPr>
        <w:sz w:val="24"/>
      </w:rPr>
    </w:pPr>
  </w:p>
  <w:p w14:paraId="3C51CAA6" w14:textId="77777777" w:rsidR="00DE4ECF" w:rsidRDefault="00DE4EC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2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427"/>
      <w:gridCol w:w="3202"/>
    </w:tblGrid>
    <w:tr w:rsidR="00DE4ECF" w14:paraId="2FF26669" w14:textId="77777777" w:rsidTr="00134EC0">
      <w:tblPrEx>
        <w:tblCellMar>
          <w:top w:w="0" w:type="dxa"/>
          <w:bottom w:w="0" w:type="dxa"/>
        </w:tblCellMar>
      </w:tblPrEx>
      <w:trPr>
        <w:trHeight w:val="283"/>
      </w:trPr>
      <w:tc>
        <w:tcPr>
          <w:tcW w:w="6427" w:type="dxa"/>
        </w:tcPr>
        <w:p w14:paraId="660143AA" w14:textId="77777777" w:rsidR="00DE4ECF" w:rsidRDefault="006936EA" w:rsidP="00A92C0D">
          <w:r>
            <w:t>Magnus + Saude</w:t>
          </w:r>
        </w:p>
      </w:tc>
      <w:tc>
        <w:tcPr>
          <w:tcW w:w="3202" w:type="dxa"/>
        </w:tcPr>
        <w:p w14:paraId="598DCCB0" w14:textId="77777777" w:rsidR="00DE4ECF" w:rsidRDefault="00DE4ECF" w:rsidP="001A7B4D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</w:t>
          </w:r>
          <w:r w:rsidR="006936EA">
            <w:t>0.1</w:t>
          </w:r>
        </w:p>
      </w:tc>
    </w:tr>
    <w:tr w:rsidR="00DE4ECF" w14:paraId="7C1EED80" w14:textId="77777777" w:rsidTr="00134EC0">
      <w:tblPrEx>
        <w:tblCellMar>
          <w:top w:w="0" w:type="dxa"/>
          <w:bottom w:w="0" w:type="dxa"/>
        </w:tblCellMar>
      </w:tblPrEx>
      <w:trPr>
        <w:trHeight w:val="236"/>
      </w:trPr>
      <w:tc>
        <w:tcPr>
          <w:tcW w:w="6427" w:type="dxa"/>
        </w:tcPr>
        <w:p w14:paraId="014FA842" w14:textId="77777777" w:rsidR="00DE4ECF" w:rsidRDefault="00DE4ECF" w:rsidP="00A92C0D">
          <w:r>
            <w:t>Especificação de Requisitos de Software</w:t>
          </w:r>
        </w:p>
      </w:tc>
      <w:tc>
        <w:tcPr>
          <w:tcW w:w="3202" w:type="dxa"/>
        </w:tcPr>
        <w:p w14:paraId="67F6A4D8" w14:textId="77777777" w:rsidR="00DE4ECF" w:rsidRDefault="00DE4ECF">
          <w:r>
            <w:t xml:space="preserve">  Data:  </w:t>
          </w:r>
          <w:r w:rsidR="006936EA">
            <w:t>20/08/2024</w:t>
          </w:r>
        </w:p>
      </w:tc>
    </w:tr>
    <w:tr w:rsidR="00DE4ECF" w14:paraId="565B53D4" w14:textId="77777777" w:rsidTr="00134EC0">
      <w:tblPrEx>
        <w:tblCellMar>
          <w:top w:w="0" w:type="dxa"/>
          <w:bottom w:w="0" w:type="dxa"/>
        </w:tblCellMar>
      </w:tblPrEx>
      <w:trPr>
        <w:trHeight w:val="53"/>
      </w:trPr>
      <w:tc>
        <w:tcPr>
          <w:tcW w:w="9629" w:type="dxa"/>
          <w:gridSpan w:val="2"/>
        </w:tcPr>
        <w:p w14:paraId="498A368B" w14:textId="77777777" w:rsidR="00134EC0" w:rsidRDefault="00134EC0"/>
      </w:tc>
    </w:tr>
  </w:tbl>
  <w:p w14:paraId="08ABC3FC" w14:textId="77777777" w:rsidR="00DE4ECF" w:rsidRDefault="00DE4EC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38A36" w14:textId="77777777" w:rsidR="00DE4ECF" w:rsidRDefault="00DE4E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86FFD"/>
    <w:multiLevelType w:val="multilevel"/>
    <w:tmpl w:val="FE84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D2199"/>
    <w:multiLevelType w:val="multilevel"/>
    <w:tmpl w:val="6890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085E2DC5"/>
    <w:multiLevelType w:val="multilevel"/>
    <w:tmpl w:val="2020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07400"/>
    <w:multiLevelType w:val="multilevel"/>
    <w:tmpl w:val="EF9A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541B7"/>
    <w:multiLevelType w:val="multilevel"/>
    <w:tmpl w:val="8BD4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1054C"/>
    <w:multiLevelType w:val="multilevel"/>
    <w:tmpl w:val="C2EC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02B8A"/>
    <w:multiLevelType w:val="multilevel"/>
    <w:tmpl w:val="1B2E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03434"/>
    <w:multiLevelType w:val="multilevel"/>
    <w:tmpl w:val="EF34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80E0A"/>
    <w:multiLevelType w:val="multilevel"/>
    <w:tmpl w:val="855E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997E10"/>
    <w:multiLevelType w:val="multilevel"/>
    <w:tmpl w:val="DBAA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F4AB4"/>
    <w:multiLevelType w:val="multilevel"/>
    <w:tmpl w:val="3734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4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5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6" w15:restartNumberingAfterBreak="0">
    <w:nsid w:val="425D2496"/>
    <w:multiLevelType w:val="multilevel"/>
    <w:tmpl w:val="A340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244BE8"/>
    <w:multiLevelType w:val="multilevel"/>
    <w:tmpl w:val="AF2C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495742"/>
    <w:multiLevelType w:val="multilevel"/>
    <w:tmpl w:val="9E94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050807"/>
    <w:multiLevelType w:val="multilevel"/>
    <w:tmpl w:val="6502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1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2" w15:restartNumberingAfterBreak="0">
    <w:nsid w:val="55C36908"/>
    <w:multiLevelType w:val="multilevel"/>
    <w:tmpl w:val="64F4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CD54D5"/>
    <w:multiLevelType w:val="multilevel"/>
    <w:tmpl w:val="5716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136431"/>
    <w:multiLevelType w:val="multilevel"/>
    <w:tmpl w:val="E54C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487836"/>
    <w:multiLevelType w:val="multilevel"/>
    <w:tmpl w:val="04D4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5C46D0"/>
    <w:multiLevelType w:val="multilevel"/>
    <w:tmpl w:val="C242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C03DC2"/>
    <w:multiLevelType w:val="multilevel"/>
    <w:tmpl w:val="1876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C05C38"/>
    <w:multiLevelType w:val="multilevel"/>
    <w:tmpl w:val="185E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AF5BC3"/>
    <w:multiLevelType w:val="multilevel"/>
    <w:tmpl w:val="0AD2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B04E19"/>
    <w:multiLevelType w:val="multilevel"/>
    <w:tmpl w:val="C7F8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2" w15:restartNumberingAfterBreak="0">
    <w:nsid w:val="7CE3510E"/>
    <w:multiLevelType w:val="multilevel"/>
    <w:tmpl w:val="9FBC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31"/>
  </w:num>
  <w:num w:numId="4">
    <w:abstractNumId w:val="14"/>
  </w:num>
  <w:num w:numId="5">
    <w:abstractNumId w:val="21"/>
  </w:num>
  <w:num w:numId="6">
    <w:abstractNumId w:val="20"/>
  </w:num>
  <w:num w:numId="7">
    <w:abstractNumId w:val="13"/>
  </w:num>
  <w:num w:numId="8">
    <w:abstractNumId w:val="3"/>
  </w:num>
  <w:num w:numId="9">
    <w:abstractNumId w:val="16"/>
  </w:num>
  <w:num w:numId="10">
    <w:abstractNumId w:val="29"/>
  </w:num>
  <w:num w:numId="11">
    <w:abstractNumId w:val="30"/>
  </w:num>
  <w:num w:numId="12">
    <w:abstractNumId w:val="32"/>
  </w:num>
  <w:num w:numId="13">
    <w:abstractNumId w:val="26"/>
  </w:num>
  <w:num w:numId="14">
    <w:abstractNumId w:val="11"/>
  </w:num>
  <w:num w:numId="15">
    <w:abstractNumId w:val="7"/>
  </w:num>
  <w:num w:numId="16">
    <w:abstractNumId w:val="17"/>
  </w:num>
  <w:num w:numId="17">
    <w:abstractNumId w:val="19"/>
  </w:num>
  <w:num w:numId="18">
    <w:abstractNumId w:val="5"/>
  </w:num>
  <w:num w:numId="19">
    <w:abstractNumId w:val="25"/>
  </w:num>
  <w:num w:numId="20">
    <w:abstractNumId w:val="12"/>
  </w:num>
  <w:num w:numId="21">
    <w:abstractNumId w:val="10"/>
  </w:num>
  <w:num w:numId="22">
    <w:abstractNumId w:val="9"/>
  </w:num>
  <w:num w:numId="23">
    <w:abstractNumId w:val="24"/>
  </w:num>
  <w:num w:numId="24">
    <w:abstractNumId w:val="8"/>
  </w:num>
  <w:num w:numId="25">
    <w:abstractNumId w:val="2"/>
  </w:num>
  <w:num w:numId="26">
    <w:abstractNumId w:val="22"/>
  </w:num>
  <w:num w:numId="27">
    <w:abstractNumId w:val="27"/>
  </w:num>
  <w:num w:numId="28">
    <w:abstractNumId w:val="28"/>
  </w:num>
  <w:num w:numId="29">
    <w:abstractNumId w:val="23"/>
  </w:num>
  <w:num w:numId="30">
    <w:abstractNumId w:val="6"/>
  </w:num>
  <w:num w:numId="31">
    <w:abstractNumId w:val="1"/>
  </w:num>
  <w:num w:numId="32">
    <w:abstractNumId w:val="18"/>
  </w:num>
  <w:num w:numId="3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EA"/>
    <w:rsid w:val="000E13FC"/>
    <w:rsid w:val="00134EC0"/>
    <w:rsid w:val="001A7B4D"/>
    <w:rsid w:val="001B71A6"/>
    <w:rsid w:val="002417E7"/>
    <w:rsid w:val="00286547"/>
    <w:rsid w:val="002F668C"/>
    <w:rsid w:val="003A6BCA"/>
    <w:rsid w:val="00401052"/>
    <w:rsid w:val="005B4D25"/>
    <w:rsid w:val="005C7335"/>
    <w:rsid w:val="006936EA"/>
    <w:rsid w:val="00853C11"/>
    <w:rsid w:val="008B5B74"/>
    <w:rsid w:val="008E5B92"/>
    <w:rsid w:val="008E70AA"/>
    <w:rsid w:val="00982E15"/>
    <w:rsid w:val="009D4E1C"/>
    <w:rsid w:val="00A92C0D"/>
    <w:rsid w:val="00B1046D"/>
    <w:rsid w:val="00B33E44"/>
    <w:rsid w:val="00B362C7"/>
    <w:rsid w:val="00D863AB"/>
    <w:rsid w:val="00DE4ECF"/>
    <w:rsid w:val="00FD3C06"/>
    <w:rsid w:val="00FE304C"/>
    <w:rsid w:val="00FE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FCF5D8"/>
  <w14:defaultImageDpi w14:val="300"/>
  <w15:chartTrackingRefBased/>
  <w15:docId w15:val="{7F3598E7-AABC-443F-B4AF-B25192CB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DE4ECF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Forte">
    <w:name w:val="Strong"/>
    <w:uiPriority w:val="22"/>
    <w:qFormat/>
    <w:rPr>
      <w:b/>
      <w:bCs/>
    </w:rPr>
  </w:style>
  <w:style w:type="paragraph" w:customStyle="1" w:styleId="infoblue0">
    <w:name w:val="infoblue"/>
    <w:basedOn w:val="Normal"/>
    <w:rsid w:val="001A7B4D"/>
    <w:pPr>
      <w:widowControl/>
      <w:spacing w:before="100" w:beforeAutospacing="1" w:after="100" w:afterAutospacing="1" w:line="240" w:lineRule="auto"/>
    </w:pPr>
    <w:rPr>
      <w:rFonts w:ascii="Times" w:hAnsi="Times"/>
    </w:rPr>
  </w:style>
  <w:style w:type="paragraph" w:styleId="NormalWeb">
    <w:name w:val="Normal (Web)"/>
    <w:basedOn w:val="Normal"/>
    <w:uiPriority w:val="99"/>
    <w:semiHidden/>
    <w:unhideWhenUsed/>
    <w:rsid w:val="000E13FC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character" w:styleId="MenoPendente">
    <w:name w:val="Unresolved Mention"/>
    <w:uiPriority w:val="99"/>
    <w:semiHidden/>
    <w:unhideWhenUsed/>
    <w:rsid w:val="000E13FC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8654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sesipaulista\Downloads\Software%20Requirements%20Specificatio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D1CAE-FB07-4266-A6B5-D0D32704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</Template>
  <TotalTime>117</TotalTime>
  <Pages>8</Pages>
  <Words>1613</Words>
  <Characters>8712</Characters>
  <Application>Microsoft Office Word</Application>
  <DocSecurity>0</DocSecurity>
  <Lines>72</Lines>
  <Paragraphs>20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29</vt:i4>
      </vt:variant>
      <vt:variant>
        <vt:lpstr>Title</vt:lpstr>
      </vt:variant>
      <vt:variant>
        <vt:i4>1</vt:i4>
      </vt:variant>
    </vt:vector>
  </HeadingPairs>
  <TitlesOfParts>
    <vt:vector size="31" baseType="lpstr">
      <vt:lpstr>Especificação de Requisitos de Software</vt:lpstr>
      <vt:lpstr>Introdução</vt:lpstr>
      <vt:lpstr>    Finalidade</vt:lpstr>
      <vt:lpstr>    Escopo</vt:lpstr>
      <vt:lpstr>    Definições, Acrônimos, e Abreviações</vt:lpstr>
      <vt:lpstr>Descrição Geral</vt:lpstr>
      <vt:lpstr>Requisitos Específicos</vt:lpstr>
      <vt:lpstr>    Requisitos Funcionais</vt:lpstr>
      <vt:lpstr>        Agendamento de Consultas O sistema deve permitir que os usuários agendem consul</vt:lpstr>
      <vt:lpstr>        Solicitação de Exames O sistema deve permitir aos usuários solicitar exames médi</vt:lpstr>
      <vt:lpstr>        Notificações e Lembretes O sistema deve enviar notificações e lembretes para os </vt:lpstr>
      <vt:lpstr>        Acesso a Informações de Saúde O aplicativo deve fornecer acesso a informações g</vt:lpstr>
      <vt:lpstr>    Requisitos de Performance</vt:lpstr>
      <vt:lpstr>        Tempo de Resposta</vt:lpstr>
      <vt:lpstr>        Taxa de Transferência</vt:lpstr>
      <vt:lpstr>        Capacidade</vt:lpstr>
      <vt:lpstr>        Modos de Degradação</vt:lpstr>
      <vt:lpstr>        Utilização de Recursos</vt:lpstr>
      <vt:lpstr>    Atributos do Sistema de Software</vt:lpstr>
      <vt:lpstr>        Restrições do Design</vt:lpstr>
      <vt:lpstr>        Compatibilidade com Sistemas SUS O Magnus + Saúde deve ser compatível com os si</vt:lpstr>
      <vt:lpstr>        Interfaces</vt:lpstr>
      <vt:lpstr>        Componentes Comprados</vt:lpstr>
      <vt:lpstr>        Padrões Aplicáveis</vt:lpstr>
      <vt:lpstr>    Outros Requisitos</vt:lpstr>
      <vt:lpstr>        Requisitos de Usabilidade</vt:lpstr>
      <vt:lpstr>        Requisitos de Confiabilidade</vt:lpstr>
      <vt:lpstr>        Suportabilidade</vt:lpstr>
      <vt:lpstr>        Requisitos de Sistema de Ajuda e de Documentação de Usuário On-line</vt:lpstr>
      <vt:lpstr>        Requisitos de Licenciamento</vt:lpstr>
      <vt:lpstr>Especificação de Requisitos de Software</vt:lpstr>
    </vt:vector>
  </TitlesOfParts>
  <Manager/>
  <Company>ICMC-USP</Company>
  <LinksUpToDate>false</LinksUpToDate>
  <CharactersWithSpaces>10305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&lt;Nome do Projeto&gt;</dc:subject>
  <dc:creator>Magnus +</dc:creator>
  <cp:keywords>Magnus + Saude</cp:keywords>
  <dc:description/>
  <cp:lastModifiedBy>Aluno Sesi PAULISTA</cp:lastModifiedBy>
  <cp:revision>16</cp:revision>
  <cp:lastPrinted>2024-08-20T13:16:00Z</cp:lastPrinted>
  <dcterms:created xsi:type="dcterms:W3CDTF">2024-08-20T11:18:00Z</dcterms:created>
  <dcterms:modified xsi:type="dcterms:W3CDTF">2024-08-20T13:20:00Z</dcterms:modified>
  <cp:category/>
</cp:coreProperties>
</file>